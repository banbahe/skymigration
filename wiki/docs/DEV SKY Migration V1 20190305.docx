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58686989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96AE552" w14:textId="1602E89E" w:rsidR="003118E5" w:rsidRPr="002E50E4" w:rsidRDefault="00841F98">
          <w:r w:rsidRPr="002E50E4"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0" allowOverlap="1" wp14:anchorId="7AA47D99" wp14:editId="65927FD2">
                    <wp:simplePos x="0" y="0"/>
                    <wp:positionH relativeFrom="page">
                      <wp:posOffset>4663440</wp:posOffset>
                    </wp:positionH>
                    <wp:positionV relativeFrom="page">
                      <wp:posOffset>19050</wp:posOffset>
                    </wp:positionV>
                    <wp:extent cx="3107055" cy="10058400"/>
                    <wp:effectExtent l="0" t="0" r="0" b="0"/>
                    <wp:wrapNone/>
                    <wp:docPr id="8" name="Group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7055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9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10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lumMod val="100000"/>
                                      <a:lumOff val="0"/>
                                      <a:alpha val="79999"/>
                                    </a:schemeClr>
                                  </a:fgClr>
                                  <a:bgClr>
                                    <a:schemeClr val="bg1">
                                      <a:lumMod val="100000"/>
                                      <a:lumOff val="0"/>
                                      <a:alpha val="79999"/>
                                    </a:schemeClr>
                                  </a:bgClr>
                                </a:pattFill>
                                <a:ln>
                                  <a:noFill/>
                                </a:ln>
                                <a:effectLst/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12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44" y="0"/>
                                <a:ext cx="4896" cy="395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-105399569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3-05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15F5E4F" w14:textId="1FB4A017" w:rsidR="003E4B40" w:rsidRDefault="00F15419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13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79999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755CDC9" w14:textId="42B278D0" w:rsidR="003E4B40" w:rsidRPr="0062277B" w:rsidRDefault="003E4B40">
                                  <w:pPr>
                                    <w:pStyle w:val="Sinespaciado"/>
                                    <w:spacing w:line="360" w:lineRule="auto"/>
                                    <w:rPr>
                                      <w:color w:val="FFFFFF" w:themeColor="background1"/>
                                      <w:lang w:val="es-CL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lang w:val="es-MX"/>
                                    </w:rPr>
                                    <w:alias w:val="Company"/>
                                    <w:id w:val="-1446535569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41C46BCA" w14:textId="20A063B8" w:rsidR="003E4B40" w:rsidRPr="00164BC1" w:rsidRDefault="00F1541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lang w:val="es-CL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</w:rPr>
                                        <w:t>In motion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Date"/>
                                    <w:id w:val="158772305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3-05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7680112" w14:textId="0D75E948" w:rsidR="003E4B40" w:rsidRPr="001E1624" w:rsidRDefault="00F15419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s-CL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3/5/2019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 14" o:spid="_x0000_s1026" style="position:absolute;margin-left:367.2pt;margin-top:1.5pt;width:244.65pt;height:11in;z-index:251658240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" o:allowincell="f">
    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rect id="Rectangle 365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Zp7cYA&#10;AADbAAAADwAAAGRycy9kb3ducmV2LnhtbESPT2vCQBDF74LfYRmhF9FNe5AQXaVUCm3Fg/+KxyE7&#10;TYLZ2ZDdavTTOwfB2wzvzXu/mS06V6sztaHybOB1nIAizr2tuDCw332OUlAhIlusPZOBKwVYzPu9&#10;GWbWX3hD520slIRwyNBAGWOTaR3ykhyGsW+IRfvzrcMoa1to2+JFwl2t35Jkoh1WLA0lNvRRUn7a&#10;/jsD+c8y3IbL3/V65Q6T4+6UJt/H1JiXQfc+BRWpi0/z4/rLCr7Qyy8ygJ7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MZp7cYAAADbAAAADwAAAAAAAAAAAAAAAACYAgAAZHJz&#10;L2Rvd25yZXYueG1sUEsFBgAAAAAEAAQA9QAAAIsDAAAAAA==&#10;" fillcolor="#9bbb59 [3206]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hi7sIA&#10;AADbAAAADwAAAGRycy9kb3ducmV2LnhtbERPTUsDMRC9C/0PYQrebLaKi2ybllIqKr20VTwPm+lm&#10;6WayJGO7+uuNIPQ2j/c58+XgO3WmmNrABqaTAhRxHWzLjYGP9+e7J1BJkC12gcnANyVYLkY3c6xs&#10;uPCezgdpVA7hVKEBJ9JXWqfakcc0CT1x5o4hepQMY6NtxEsO952+L4pSe2w5Nzjsae2oPh2+vIFP&#10;2b497k7bIpYvPw87J5s9lhtjbsfDagZKaJCr+N/9avP8Kfz9kg/Qi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CGLuwgAAANsAAAAPAAAAAAAAAAAAAAAAAJgCAABkcnMvZG93&#10;bnJldi54bWxQSwUGAAAAAAQABAD1AAAAhwMAAAAA&#10;" fillcolor="#9bbb59 [3206]" stroked="f" strokecolor="white" strokeweight="1pt">
                        <v:fill r:id="rId10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7344;width:4896;height:39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tCaMEA&#10;AADbAAAADwAAAGRycy9kb3ducmV2LnhtbERPTWsCMRC9F/wPYQQvpSZVKHY1ikiFerGopXic3Yyb&#10;xc1k2aS6/nsjFHqbx/uc2aJztbhQGyrPGl6HCgRx4U3FpYbvw/plAiJEZIO1Z9JwowCLee9phpnx&#10;V97RZR9LkUI4ZKjBxthkUobCksMw9A1x4k6+dRgTbEtpWrymcFfLkVJv0mHFqcFiQytLxXn/6zR8&#10;0Y8db97z/ENtz/nxqOKzIaP1oN8tpyAidfFf/Of+NGn+CB6/p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7QmjBAAAA2wAAAA8AAAAAAAAAAAAAAAAAmAIAAGRycy9kb3du&#10;cmV2LnhtbFBLBQYAAAAABAAEAPUAAACGAwAAAAA=&#10;" filled="f" stroked="f" strokecolor="white" strokeweight="1pt">
                      <v:fill opacity="52428f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-105399569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3-05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15F5E4F" w14:textId="1FB4A017" w:rsidR="003E4B40" w:rsidRDefault="00F15419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fn88IA&#10;AADbAAAADwAAAGRycy9kb3ducmV2LnhtbERPTWsCMRC9C/0PYQq9iCYqlLo1SikK7cXiVsTj7Ga6&#10;WdxMlk2q23/fCIK3ebzPWax614gzdaH2rGEyViCIS29qrjTsvzejFxAhIhtsPJOGPwqwWj4MFpgZ&#10;f+EdnfNYiRTCIUMNNsY2kzKUlhyGsW+JE/fjO4cxwa6SpsNLCneNnCr1LB3WnBostvRuqTzlv07D&#10;Fx3s7HNeFGu1PRXHo4pDQ0brp8f+7RVEpD7exTf3h0nzZ3D9JR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d+fzwgAAANsAAAAPAAAAAAAAAAAAAAAAAJgCAABkcnMvZG93&#10;bnJldi54bWxQSwUGAAAAAAQABAD1AAAAhwMAAAAA&#10;" filled="f" stroked="f" strokecolor="white" strokeweight="1pt">
                      <v:fill opacity="52428f"/>
                      <v:textbox inset="28.8pt,14.4pt,14.4pt,14.4pt">
                        <w:txbxContent>
                          <w:p w14:paraId="4755CDC9" w14:textId="42B278D0" w:rsidR="003E4B40" w:rsidRPr="0062277B" w:rsidRDefault="003E4B40">
                            <w:pPr>
                              <w:pStyle w:val="Sinespaciado"/>
                              <w:spacing w:line="360" w:lineRule="auto"/>
                              <w:rPr>
                                <w:color w:val="FFFFFF" w:themeColor="background1"/>
                                <w:lang w:val="es-CL"/>
                              </w:rPr>
                            </w:pPr>
                          </w:p>
                          <w:sdt>
                            <w:sdtPr>
                              <w:rPr>
                                <w:rFonts w:asciiTheme="majorHAnsi" w:hAnsiTheme="majorHAnsi"/>
                                <w:color w:val="FFFFFF" w:themeColor="background1"/>
                                <w:lang w:val="es-MX"/>
                              </w:rPr>
                              <w:alias w:val="Company"/>
                              <w:id w:val="-1446535569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41C46BCA" w14:textId="20A063B8" w:rsidR="003E4B40" w:rsidRPr="00164BC1" w:rsidRDefault="00F15419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Theme="majorHAnsi" w:hAnsiTheme="majorHAnsi"/>
                                    <w:color w:val="FFFFFF" w:themeColor="background1"/>
                                    <w:lang w:val="es-CL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FFFFFF" w:themeColor="background1"/>
                                  </w:rPr>
                                  <w:t>In motion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Date"/>
                              <w:id w:val="158772305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3-05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7680112" w14:textId="0D75E948" w:rsidR="003E4B40" w:rsidRPr="001E1624" w:rsidRDefault="00F15419">
                                <w:pPr>
                                  <w:pStyle w:val="Sinespaciado"/>
                                  <w:spacing w:line="360" w:lineRule="auto"/>
                                  <w:rPr>
                                    <w:color w:val="FFFFFF" w:themeColor="background1"/>
                                    <w:lang w:val="es-CL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3/5/2019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04EC541C" w14:textId="2E076247" w:rsidR="00E94EFA" w:rsidRPr="002E50E4" w:rsidRDefault="00E94EFA"/>
        <w:p w14:paraId="79635710" w14:textId="08D8080C" w:rsidR="00E94EFA" w:rsidRPr="002E50E4" w:rsidRDefault="00E94EFA"/>
        <w:p w14:paraId="730FF70C" w14:textId="35B00A4E" w:rsidR="00E94EFA" w:rsidRPr="002E50E4" w:rsidRDefault="00E94EFA"/>
        <w:p w14:paraId="4685797A" w14:textId="017053D2" w:rsidR="00E94EFA" w:rsidRPr="002E50E4" w:rsidRDefault="00E94EFA" w:rsidP="003C528F">
          <w:pPr>
            <w:ind w:left="1416" w:hanging="1416"/>
          </w:pPr>
        </w:p>
        <w:p w14:paraId="09920960" w14:textId="77777777" w:rsidR="00E94EFA" w:rsidRPr="002E50E4" w:rsidRDefault="00E94EFA"/>
        <w:p w14:paraId="427E695D" w14:textId="07C75145" w:rsidR="00E94EFA" w:rsidRPr="002E50E4" w:rsidRDefault="00801730">
          <w:r w:rsidRPr="002E50E4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0" allowOverlap="1" wp14:anchorId="4AEC2DBB" wp14:editId="10E5CE8C">
                    <wp:simplePos x="0" y="0"/>
                    <wp:positionH relativeFrom="page">
                      <wp:posOffset>-473</wp:posOffset>
                    </wp:positionH>
                    <wp:positionV relativeFrom="page">
                      <wp:posOffset>2514600</wp:posOffset>
                    </wp:positionV>
                    <wp:extent cx="6978015" cy="1857375"/>
                    <wp:effectExtent l="0" t="0" r="15240" b="28575"/>
                    <wp:wrapNone/>
                    <wp:docPr id="362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8015" cy="185737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12700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14:paraId="4A2F4B1E" w14:textId="1F547E12" w:rsidR="003E4B40" w:rsidRPr="008C329A" w:rsidRDefault="00F15419" w:rsidP="00226B0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es-CL"/>
                                  </w:rPr>
                                </w:pPr>
                                <w:r w:rsidRPr="00F15419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es-CL"/>
                                  </w:rPr>
                                  <w:t xml:space="preserve">DEV SKY </w:t>
                                </w:r>
                                <w:proofErr w:type="spellStart"/>
                                <w:r w:rsidRPr="00F15419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es-CL"/>
                                  </w:rPr>
                                  <w:t>Migration</w:t>
                                </w:r>
                                <w:proofErr w:type="spellEnd"/>
                                <w:r w:rsidRPr="00F15419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72"/>
                                    <w:lang w:val="es-CL"/>
                                  </w:rPr>
                                  <w:t xml:space="preserve"> V1 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32" style="position:absolute;margin-left:-.05pt;margin-top:198pt;width:549.45pt;height:146.25pt;z-index:251658241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" o:allowincell="f" fillcolor="#4f81bd [3204]" strokecolor="white [3212]" strokeweight="1pt">
                    <v:textbox inset="14.4pt,,14.4pt">
                      <w:txbxContent>
                        <w:p w14:paraId="4A2F4B1E" w14:textId="1F547E12" w:rsidR="003E4B40" w:rsidRPr="008C329A" w:rsidRDefault="00F15419" w:rsidP="00226B0E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es-CL"/>
                            </w:rPr>
                          </w:pPr>
                          <w:r w:rsidRPr="00F15419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es-CL"/>
                            </w:rPr>
                            <w:t xml:space="preserve">DEV SKY </w:t>
                          </w:r>
                          <w:proofErr w:type="spellStart"/>
                          <w:r w:rsidRPr="00F15419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es-CL"/>
                            </w:rPr>
                            <w:t>Migration</w:t>
                          </w:r>
                          <w:proofErr w:type="spellEnd"/>
                          <w:r w:rsidRPr="00F15419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72"/>
                              <w:lang w:val="es-CL"/>
                            </w:rPr>
                            <w:t xml:space="preserve"> V1 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069CE530" w14:textId="59860378" w:rsidR="00E94EFA" w:rsidRPr="002E50E4" w:rsidRDefault="00E94EFA"/>
        <w:p w14:paraId="4C111217" w14:textId="3FB69E78" w:rsidR="00E94EFA" w:rsidRPr="002E50E4" w:rsidRDefault="00E94EFA"/>
        <w:p w14:paraId="45EFEA46" w14:textId="2FE4C851" w:rsidR="00E94EFA" w:rsidRPr="002E50E4" w:rsidRDefault="00E94EFA"/>
        <w:p w14:paraId="1FFB6B2E" w14:textId="16264612" w:rsidR="00E94EFA" w:rsidRPr="002E50E4" w:rsidRDefault="00E94EFA"/>
        <w:p w14:paraId="0B4B7ED5" w14:textId="0476E7DD" w:rsidR="00E94EFA" w:rsidRPr="002E50E4" w:rsidRDefault="00E94EFA"/>
        <w:p w14:paraId="6A4D70EA" w14:textId="77777777" w:rsidR="00E94EFA" w:rsidRPr="002E50E4" w:rsidRDefault="00E94EFA"/>
        <w:p w14:paraId="37F1C269" w14:textId="77777777" w:rsidR="00E94EFA" w:rsidRPr="002E50E4" w:rsidRDefault="00E94EFA"/>
        <w:p w14:paraId="50BC0438" w14:textId="589712DE" w:rsidR="00E94EFA" w:rsidRPr="002E50E4" w:rsidRDefault="00E94EFA"/>
        <w:p w14:paraId="57FABC86" w14:textId="062E7DD2" w:rsidR="00E94EFA" w:rsidRPr="002E50E4" w:rsidRDefault="00E94EFA"/>
        <w:p w14:paraId="491F34E6" w14:textId="01FDF3C5" w:rsidR="00E94EFA" w:rsidRPr="002E50E4" w:rsidRDefault="00E94EFA" w:rsidP="008E5628">
          <w:pPr>
            <w:jc w:val="both"/>
          </w:pPr>
        </w:p>
        <w:p w14:paraId="4D3D3BB0" w14:textId="6B827EF7" w:rsidR="00E94EFA" w:rsidRPr="002E50E4" w:rsidRDefault="00E94EFA"/>
        <w:p w14:paraId="4127AA80" w14:textId="52B256DC" w:rsidR="00E94EFA" w:rsidRPr="002E50E4" w:rsidRDefault="00E94EFA"/>
        <w:p w14:paraId="29C4C8FE" w14:textId="409D8568" w:rsidR="00E94EFA" w:rsidRPr="002E50E4" w:rsidRDefault="00E94EFA"/>
        <w:p w14:paraId="7D5F7F9A" w14:textId="742C4B91" w:rsidR="00E94EFA" w:rsidRPr="002E50E4" w:rsidRDefault="00E94EFA"/>
        <w:p w14:paraId="53AF3426" w14:textId="02583EB1" w:rsidR="00E94EFA" w:rsidRPr="002E50E4" w:rsidRDefault="00E94EFA"/>
        <w:p w14:paraId="037083BA" w14:textId="0E3DE4B8" w:rsidR="00E94EFA" w:rsidRPr="002E50E4" w:rsidRDefault="00E94EFA"/>
        <w:p w14:paraId="0E7A3BF5" w14:textId="7E2AEAFF" w:rsidR="00E94EFA" w:rsidRPr="002E50E4" w:rsidRDefault="00226B0E">
          <w:r>
            <w:rPr>
              <w:rFonts w:ascii="Arial" w:eastAsia="Arial" w:hAnsi="Arial"/>
              <w:b/>
              <w:noProof/>
              <w:sz w:val="56"/>
              <w:lang w:val="en-US"/>
            </w:rPr>
            <w:drawing>
              <wp:anchor distT="0" distB="0" distL="114300" distR="114300" simplePos="0" relativeHeight="251658242" behindDoc="0" locked="0" layoutInCell="1" allowOverlap="1" wp14:anchorId="707238F7" wp14:editId="79896479">
                <wp:simplePos x="0" y="0"/>
                <wp:positionH relativeFrom="margin">
                  <wp:posOffset>-561975</wp:posOffset>
                </wp:positionH>
                <wp:positionV relativeFrom="paragraph">
                  <wp:posOffset>299085</wp:posOffset>
                </wp:positionV>
                <wp:extent cx="3528060" cy="1699260"/>
                <wp:effectExtent l="0" t="0" r="0" b="0"/>
                <wp:wrapSquare wrapText="bothSides"/>
                <wp:docPr id="9241" name="Imagen 9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41" name="sky-logo1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8060" cy="1699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025AE120" w14:textId="6E74493F" w:rsidR="00E94EFA" w:rsidRPr="002E50E4" w:rsidRDefault="00E94EFA"/>
        <w:p w14:paraId="737B4829" w14:textId="2EB2CAFF" w:rsidR="00E94EFA" w:rsidRPr="002E50E4" w:rsidRDefault="00E94EFA"/>
        <w:p w14:paraId="5B8C4E4C" w14:textId="6A8504D9" w:rsidR="00E94EFA" w:rsidRPr="002E50E4" w:rsidRDefault="00E94EFA"/>
        <w:p w14:paraId="30A49EB0" w14:textId="5DD6CA6A" w:rsidR="00E94EFA" w:rsidRPr="002E50E4" w:rsidRDefault="00E94EFA"/>
        <w:p w14:paraId="3668A10D" w14:textId="4AD8F278" w:rsidR="00E94EFA" w:rsidRPr="002E50E4" w:rsidRDefault="00E94EFA"/>
        <w:p w14:paraId="66F744C4" w14:textId="77777777" w:rsidR="00E94EFA" w:rsidRPr="002E50E4" w:rsidRDefault="00E94EFA"/>
        <w:p w14:paraId="3715F343" w14:textId="77777777" w:rsidR="00E94EFA" w:rsidRPr="002E50E4" w:rsidRDefault="00E94EFA"/>
        <w:p w14:paraId="602225EF" w14:textId="77777777" w:rsidR="00E94EFA" w:rsidRPr="002E50E4" w:rsidRDefault="00E94EFA"/>
        <w:p w14:paraId="10FDEFF3" w14:textId="77777777" w:rsidR="009F72CF" w:rsidRPr="002E50E4" w:rsidRDefault="00817640" w:rsidP="00CD1918">
          <w:pPr>
            <w:rPr>
              <w:b/>
            </w:rPr>
            <w:sectPr w:rsidR="009F72CF" w:rsidRPr="002E50E4" w:rsidSect="009517B9">
              <w:headerReference w:type="default" r:id="rId12"/>
              <w:footerReference w:type="default" r:id="rId13"/>
              <w:headerReference w:type="first" r:id="rId14"/>
              <w:pgSz w:w="12240" w:h="15840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 w:rsidRPr="002E50E4">
            <w:rPr>
              <w:b/>
            </w:rPr>
            <w:br w:type="page"/>
          </w:r>
        </w:p>
        <w:p w14:paraId="19161E70" w14:textId="0DD073FA" w:rsidR="00CD1918" w:rsidRPr="002E50E4" w:rsidRDefault="00036D4B" w:rsidP="00CD1918">
          <w:pPr>
            <w:rPr>
              <w:b/>
            </w:rPr>
          </w:pPr>
        </w:p>
      </w:sdtContent>
    </w:sdt>
    <w:p w14:paraId="009A75A6" w14:textId="77777777" w:rsidR="009B037D" w:rsidRPr="002E50E4" w:rsidRDefault="009F1736" w:rsidP="001E6129">
      <w:pPr>
        <w:pStyle w:val="Ttulo"/>
      </w:pPr>
      <w:r w:rsidRPr="002E50E4">
        <w:t>Control de Cambios</w:t>
      </w:r>
    </w:p>
    <w:tbl>
      <w:tblPr>
        <w:tblStyle w:val="ListTable4-Accent31"/>
        <w:tblW w:w="0" w:type="auto"/>
        <w:tblLook w:val="04A0" w:firstRow="1" w:lastRow="0" w:firstColumn="1" w:lastColumn="0" w:noHBand="0" w:noVBand="1"/>
      </w:tblPr>
      <w:tblGrid>
        <w:gridCol w:w="1235"/>
        <w:gridCol w:w="1673"/>
        <w:gridCol w:w="3715"/>
        <w:gridCol w:w="2205"/>
      </w:tblGrid>
      <w:tr w:rsidR="009F1736" w:rsidRPr="002E50E4" w14:paraId="1EDCEAD6" w14:textId="77777777" w:rsidTr="00B7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</w:tcPr>
          <w:p w14:paraId="40A0154E" w14:textId="77777777" w:rsidR="009F1736" w:rsidRPr="002E50E4" w:rsidRDefault="009F1736" w:rsidP="009F1736">
            <w:pPr>
              <w:jc w:val="center"/>
              <w:rPr>
                <w:rFonts w:ascii="Arial" w:hAnsi="Arial" w:cs="Arial"/>
              </w:rPr>
            </w:pPr>
            <w:r w:rsidRPr="002E50E4">
              <w:rPr>
                <w:rFonts w:ascii="Arial" w:hAnsi="Arial" w:cs="Arial"/>
              </w:rPr>
              <w:t>Versión</w:t>
            </w:r>
          </w:p>
        </w:tc>
        <w:tc>
          <w:tcPr>
            <w:tcW w:w="1673" w:type="dxa"/>
          </w:tcPr>
          <w:p w14:paraId="585E2D6C" w14:textId="77777777" w:rsidR="009F1736" w:rsidRPr="002E50E4" w:rsidRDefault="009F1736" w:rsidP="009F1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50E4">
              <w:rPr>
                <w:rFonts w:ascii="Arial" w:hAnsi="Arial" w:cs="Arial"/>
              </w:rPr>
              <w:t>Fecha</w:t>
            </w:r>
          </w:p>
        </w:tc>
        <w:tc>
          <w:tcPr>
            <w:tcW w:w="3715" w:type="dxa"/>
          </w:tcPr>
          <w:p w14:paraId="3001769B" w14:textId="77777777" w:rsidR="009F1736" w:rsidRPr="002E50E4" w:rsidRDefault="009F1736" w:rsidP="009F1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50E4">
              <w:rPr>
                <w:rFonts w:ascii="Arial" w:hAnsi="Arial" w:cs="Arial"/>
              </w:rPr>
              <w:t>Descripción</w:t>
            </w:r>
          </w:p>
        </w:tc>
        <w:tc>
          <w:tcPr>
            <w:tcW w:w="2205" w:type="dxa"/>
          </w:tcPr>
          <w:p w14:paraId="432FE124" w14:textId="77777777" w:rsidR="009F1736" w:rsidRPr="002E50E4" w:rsidRDefault="009F1736" w:rsidP="009F17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E50E4">
              <w:rPr>
                <w:rFonts w:ascii="Arial" w:hAnsi="Arial" w:cs="Arial"/>
              </w:rPr>
              <w:t>Nombre</w:t>
            </w:r>
          </w:p>
        </w:tc>
      </w:tr>
      <w:tr w:rsidR="009F1736" w:rsidRPr="002E50E4" w14:paraId="22982AE6" w14:textId="77777777" w:rsidTr="00AB5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Align w:val="center"/>
          </w:tcPr>
          <w:p w14:paraId="1C29D588" w14:textId="42EF8A81" w:rsidR="009F1736" w:rsidRPr="002E50E4" w:rsidRDefault="001E1624" w:rsidP="009F1736">
            <w:pPr>
              <w:jc w:val="center"/>
              <w:rPr>
                <w:rFonts w:ascii="Arial" w:hAnsi="Arial" w:cs="Arial"/>
              </w:rPr>
            </w:pPr>
            <w:r w:rsidRPr="002E50E4">
              <w:rPr>
                <w:rFonts w:ascii="Arial" w:hAnsi="Arial" w:cs="Arial"/>
              </w:rPr>
              <w:t>1</w:t>
            </w:r>
            <w:r w:rsidR="009D1453">
              <w:rPr>
                <w:rFonts w:ascii="Arial" w:hAnsi="Arial" w:cs="Arial"/>
              </w:rPr>
              <w:t>.0</w:t>
            </w:r>
          </w:p>
        </w:tc>
        <w:tc>
          <w:tcPr>
            <w:tcW w:w="1673" w:type="dxa"/>
            <w:vAlign w:val="center"/>
          </w:tcPr>
          <w:p w14:paraId="0BF18851" w14:textId="37B49057" w:rsidR="009F1736" w:rsidRPr="002E50E4" w:rsidRDefault="00F15419" w:rsidP="005E7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05/03/19</w:t>
            </w:r>
          </w:p>
        </w:tc>
        <w:tc>
          <w:tcPr>
            <w:tcW w:w="3715" w:type="dxa"/>
            <w:vAlign w:val="center"/>
          </w:tcPr>
          <w:p w14:paraId="4C0750F5" w14:textId="56C4F8FD" w:rsidR="009F1736" w:rsidRPr="002E50E4" w:rsidRDefault="00226B0E" w:rsidP="009F1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Documento</w:t>
            </w:r>
          </w:p>
        </w:tc>
        <w:tc>
          <w:tcPr>
            <w:tcW w:w="2205" w:type="dxa"/>
          </w:tcPr>
          <w:p w14:paraId="4FB9B66C" w14:textId="6BACBF7C" w:rsidR="00AB5894" w:rsidRPr="002E50E4" w:rsidRDefault="00F15419" w:rsidP="00CD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Esteban Blanquel</w:t>
            </w:r>
          </w:p>
        </w:tc>
      </w:tr>
      <w:tr w:rsidR="00C54407" w:rsidRPr="002E50E4" w14:paraId="0378B40E" w14:textId="77777777" w:rsidTr="00AB5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Align w:val="center"/>
          </w:tcPr>
          <w:p w14:paraId="14838D4C" w14:textId="19AD5258" w:rsidR="00C54407" w:rsidRPr="002E50E4" w:rsidRDefault="00C54407" w:rsidP="009F1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3" w:type="dxa"/>
            <w:vAlign w:val="center"/>
          </w:tcPr>
          <w:p w14:paraId="15D0472C" w14:textId="068439E2" w:rsidR="00C54407" w:rsidRDefault="00C54407" w:rsidP="005E78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715" w:type="dxa"/>
            <w:vAlign w:val="center"/>
          </w:tcPr>
          <w:p w14:paraId="72471D0D" w14:textId="1785E3E3" w:rsidR="00C54407" w:rsidRDefault="00C54407" w:rsidP="009F17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5" w:type="dxa"/>
          </w:tcPr>
          <w:p w14:paraId="2D327329" w14:textId="08F41993" w:rsidR="00C54407" w:rsidRDefault="00C54407" w:rsidP="00CD1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C3039" w:rsidRPr="002E50E4" w14:paraId="721D061E" w14:textId="77777777" w:rsidTr="00AB5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5" w:type="dxa"/>
            <w:vAlign w:val="center"/>
          </w:tcPr>
          <w:p w14:paraId="467A20BB" w14:textId="5B548E75" w:rsidR="00FC3039" w:rsidRDefault="00FC3039" w:rsidP="009F173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673" w:type="dxa"/>
            <w:vAlign w:val="center"/>
          </w:tcPr>
          <w:p w14:paraId="564689F6" w14:textId="577C6C53" w:rsidR="00FC3039" w:rsidRDefault="00FC3039" w:rsidP="005E78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3715" w:type="dxa"/>
            <w:vAlign w:val="center"/>
          </w:tcPr>
          <w:p w14:paraId="6B278F03" w14:textId="19972BEA" w:rsidR="00FC3039" w:rsidRDefault="00FC3039" w:rsidP="009F17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205" w:type="dxa"/>
          </w:tcPr>
          <w:p w14:paraId="67A64E76" w14:textId="293CB923" w:rsidR="00FD1A47" w:rsidRDefault="00FD1A47" w:rsidP="00CD19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89C6FC2" w14:textId="41452C99" w:rsidR="00947185" w:rsidRPr="002E50E4" w:rsidRDefault="00947185" w:rsidP="00947185">
      <w:pPr>
        <w:rPr>
          <w:rFonts w:ascii="Arial" w:hAnsi="Arial" w:cs="Arial"/>
        </w:rPr>
      </w:pPr>
    </w:p>
    <w:p w14:paraId="7EAAFAFF" w14:textId="1B8D4B00" w:rsidR="00C72655" w:rsidRPr="002E50E4" w:rsidRDefault="00947185" w:rsidP="00971802">
      <w:pPr>
        <w:ind w:left="357" w:right="360"/>
        <w:jc w:val="both"/>
        <w:rPr>
          <w:rFonts w:cs="Arial"/>
          <w:i/>
          <w:sz w:val="20"/>
          <w:szCs w:val="16"/>
        </w:rPr>
      </w:pPr>
      <w:r w:rsidRPr="002E50E4">
        <w:rPr>
          <w:rFonts w:ascii="Arial" w:hAnsi="Arial" w:cs="Arial"/>
        </w:rPr>
        <w:br w:type="page"/>
      </w:r>
    </w:p>
    <w:p w14:paraId="4CA5D0DC" w14:textId="77777777" w:rsidR="0051444A" w:rsidRPr="002E50E4" w:rsidRDefault="0051444A" w:rsidP="00383205">
      <w:pPr>
        <w:pStyle w:val="Ttulo"/>
        <w:tabs>
          <w:tab w:val="left" w:pos="6946"/>
        </w:tabs>
        <w:sectPr w:rsidR="0051444A" w:rsidRPr="002E50E4" w:rsidSect="00AA214F">
          <w:headerReference w:type="first" r:id="rId15"/>
          <w:footerReference w:type="first" r:id="rId16"/>
          <w:pgSz w:w="12240" w:h="15840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 w:eastAsia="en-US"/>
        </w:rPr>
        <w:id w:val="1300506414"/>
        <w:docPartObj>
          <w:docPartGallery w:val="Table of Contents"/>
          <w:docPartUnique/>
        </w:docPartObj>
      </w:sdtPr>
      <w:sdtEndPr>
        <w:rPr>
          <w:noProof/>
          <w:lang w:val="es-MX"/>
        </w:rPr>
      </w:sdtEndPr>
      <w:sdtContent>
        <w:p w14:paraId="0F677518" w14:textId="644AB53D" w:rsidR="00230E14" w:rsidRPr="002E50E4" w:rsidRDefault="00DE0AF0" w:rsidP="00DE0AF0">
          <w:pPr>
            <w:pStyle w:val="TtulodeTDC"/>
            <w:numPr>
              <w:ilvl w:val="0"/>
              <w:numId w:val="0"/>
            </w:numPr>
            <w:jc w:val="center"/>
            <w:rPr>
              <w:lang w:val="es-CL"/>
            </w:rPr>
          </w:pPr>
          <w:r>
            <w:rPr>
              <w:lang w:val="es-CL"/>
            </w:rPr>
            <w:t>Índice</w:t>
          </w:r>
        </w:p>
        <w:p w14:paraId="32B40E75" w14:textId="77777777" w:rsidR="0061057D" w:rsidRPr="002E50E4" w:rsidRDefault="0061057D" w:rsidP="0061057D">
          <w:pPr>
            <w:rPr>
              <w:lang w:eastAsia="ja-JP"/>
            </w:rPr>
          </w:pPr>
        </w:p>
        <w:p w14:paraId="2FA369BA" w14:textId="77777777" w:rsidR="00DB2C39" w:rsidRDefault="006D533E">
          <w:pPr>
            <w:pStyle w:val="TDC1"/>
            <w:tabs>
              <w:tab w:val="left" w:pos="440"/>
              <w:tab w:val="right" w:leader="dot" w:pos="9590"/>
            </w:tabs>
            <w:rPr>
              <w:rFonts w:eastAsiaTheme="minorEastAsia"/>
              <w:noProof/>
              <w:lang w:val="en-US"/>
            </w:rPr>
          </w:pPr>
          <w:r w:rsidRPr="002E50E4">
            <w:rPr>
              <w:color w:val="365F91" w:themeColor="accent1" w:themeShade="BF"/>
            </w:rPr>
            <w:fldChar w:fldCharType="begin"/>
          </w:r>
          <w:r w:rsidR="00230E14" w:rsidRPr="002E50E4">
            <w:rPr>
              <w:color w:val="365F91" w:themeColor="accent1" w:themeShade="BF"/>
            </w:rPr>
            <w:instrText xml:space="preserve"> TOC \o "1-3" \h \z \u </w:instrText>
          </w:r>
          <w:r w:rsidRPr="002E50E4">
            <w:rPr>
              <w:color w:val="365F91" w:themeColor="accent1" w:themeShade="BF"/>
            </w:rPr>
            <w:fldChar w:fldCharType="separate"/>
          </w:r>
          <w:hyperlink w:anchor="_Toc2687365" w:history="1">
            <w:r w:rsidR="00DB2C39" w:rsidRPr="00052746">
              <w:rPr>
                <w:rStyle w:val="Hipervnculo"/>
                <w:noProof/>
              </w:rPr>
              <w:t>1</w:t>
            </w:r>
            <w:r w:rsidR="00DB2C39">
              <w:rPr>
                <w:rFonts w:eastAsiaTheme="minorEastAsia"/>
                <w:noProof/>
                <w:lang w:val="en-US"/>
              </w:rPr>
              <w:tab/>
            </w:r>
            <w:r w:rsidR="00DB2C39" w:rsidRPr="00052746">
              <w:rPr>
                <w:rStyle w:val="Hipervnculo"/>
                <w:noProof/>
              </w:rPr>
              <w:t>PROPÓSITO DEL DOCUMENTO</w:t>
            </w:r>
            <w:r w:rsidR="00DB2C39">
              <w:rPr>
                <w:noProof/>
                <w:webHidden/>
              </w:rPr>
              <w:tab/>
            </w:r>
            <w:r w:rsidR="00DB2C39">
              <w:rPr>
                <w:noProof/>
                <w:webHidden/>
              </w:rPr>
              <w:fldChar w:fldCharType="begin"/>
            </w:r>
            <w:r w:rsidR="00DB2C39">
              <w:rPr>
                <w:noProof/>
                <w:webHidden/>
              </w:rPr>
              <w:instrText xml:space="preserve"> PAGEREF _Toc2687365 \h </w:instrText>
            </w:r>
            <w:r w:rsidR="00DB2C39">
              <w:rPr>
                <w:noProof/>
                <w:webHidden/>
              </w:rPr>
            </w:r>
            <w:r w:rsidR="00DB2C39">
              <w:rPr>
                <w:noProof/>
                <w:webHidden/>
              </w:rPr>
              <w:fldChar w:fldCharType="separate"/>
            </w:r>
            <w:r w:rsidR="00DB2C39">
              <w:rPr>
                <w:noProof/>
                <w:webHidden/>
              </w:rPr>
              <w:t>2</w:t>
            </w:r>
            <w:r w:rsidR="00DB2C39">
              <w:rPr>
                <w:noProof/>
                <w:webHidden/>
              </w:rPr>
              <w:fldChar w:fldCharType="end"/>
            </w:r>
          </w:hyperlink>
        </w:p>
        <w:p w14:paraId="2B1BCE4D" w14:textId="77777777" w:rsidR="00DB2C39" w:rsidRDefault="00DB2C39">
          <w:pPr>
            <w:pStyle w:val="TDC1"/>
            <w:tabs>
              <w:tab w:val="left" w:pos="440"/>
              <w:tab w:val="right" w:leader="dot" w:pos="9590"/>
            </w:tabs>
            <w:rPr>
              <w:rFonts w:eastAsiaTheme="minorEastAsia"/>
              <w:noProof/>
              <w:lang w:val="en-US"/>
            </w:rPr>
          </w:pPr>
          <w:hyperlink w:anchor="_Toc2687366" w:history="1">
            <w:r w:rsidRPr="00052746">
              <w:rPr>
                <w:rStyle w:val="Hipervnculo"/>
                <w:rFonts w:eastAsia="Times New Roman"/>
                <w:noProof/>
              </w:rPr>
              <w:t>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52746">
              <w:rPr>
                <w:rStyle w:val="Hipervnculo"/>
                <w:rFonts w:eastAsia="Times New Roman"/>
                <w:noProof/>
              </w:rPr>
              <w:t>Selección de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62F9F" w14:textId="77777777" w:rsidR="00DB2C39" w:rsidRDefault="00DB2C39">
          <w:pPr>
            <w:pStyle w:val="TDC1"/>
            <w:tabs>
              <w:tab w:val="left" w:pos="440"/>
              <w:tab w:val="right" w:leader="dot" w:pos="9590"/>
            </w:tabs>
            <w:rPr>
              <w:rFonts w:eastAsiaTheme="minorEastAsia"/>
              <w:noProof/>
              <w:lang w:val="en-US"/>
            </w:rPr>
          </w:pPr>
          <w:hyperlink w:anchor="_Toc2687367" w:history="1">
            <w:r w:rsidRPr="00052746">
              <w:rPr>
                <w:rStyle w:val="Hipervnculo"/>
                <w:noProof/>
              </w:rPr>
              <w:t>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52746">
              <w:rPr>
                <w:rStyle w:val="Hipervnculo"/>
                <w:noProof/>
              </w:rPr>
              <w:t>Proceso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DC3D3" w14:textId="77777777" w:rsidR="00DB2C39" w:rsidRDefault="00DB2C39">
          <w:pPr>
            <w:pStyle w:val="TDC1"/>
            <w:tabs>
              <w:tab w:val="left" w:pos="440"/>
              <w:tab w:val="right" w:leader="dot" w:pos="9590"/>
            </w:tabs>
            <w:rPr>
              <w:rFonts w:eastAsiaTheme="minorEastAsia"/>
              <w:noProof/>
              <w:lang w:val="en-US"/>
            </w:rPr>
          </w:pPr>
          <w:hyperlink w:anchor="_Toc2687368" w:history="1">
            <w:r w:rsidRPr="00052746">
              <w:rPr>
                <w:rStyle w:val="Hipervnculo"/>
                <w:noProof/>
              </w:rPr>
              <w:t>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52746">
              <w:rPr>
                <w:rStyle w:val="Hipervnculo"/>
                <w:noProof/>
              </w:rPr>
              <w:t>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E400E" w14:textId="77777777" w:rsidR="00DB2C39" w:rsidRDefault="00DB2C39">
          <w:pPr>
            <w:pStyle w:val="TDC1"/>
            <w:tabs>
              <w:tab w:val="left" w:pos="440"/>
              <w:tab w:val="right" w:leader="dot" w:pos="9590"/>
            </w:tabs>
            <w:rPr>
              <w:rFonts w:eastAsiaTheme="minorEastAsia"/>
              <w:noProof/>
              <w:lang w:val="en-US"/>
            </w:rPr>
          </w:pPr>
          <w:hyperlink w:anchor="_Toc2687369" w:history="1">
            <w:r w:rsidRPr="00052746">
              <w:rPr>
                <w:rStyle w:val="Hipervnculo"/>
                <w:rFonts w:eastAsia="Times New Roman"/>
                <w:noProof/>
              </w:rPr>
              <w:t>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52746">
              <w:rPr>
                <w:rStyle w:val="Hipervnculo"/>
                <w:rFonts w:eastAsia="Times New Roman"/>
                <w:noProof/>
              </w:rPr>
              <w:t>Mapeo de Columnas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C4116" w14:textId="77777777" w:rsidR="00DB2C39" w:rsidRDefault="00DB2C39">
          <w:pPr>
            <w:pStyle w:val="TDC1"/>
            <w:tabs>
              <w:tab w:val="left" w:pos="440"/>
              <w:tab w:val="right" w:leader="dot" w:pos="9590"/>
            </w:tabs>
            <w:rPr>
              <w:rFonts w:eastAsiaTheme="minorEastAsia"/>
              <w:noProof/>
              <w:lang w:val="en-US"/>
            </w:rPr>
          </w:pPr>
          <w:hyperlink w:anchor="_Toc2687370" w:history="1">
            <w:r w:rsidRPr="00052746">
              <w:rPr>
                <w:rStyle w:val="Hipervnculo"/>
                <w:noProof/>
              </w:rPr>
              <w:t>6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52746">
              <w:rPr>
                <w:rStyle w:val="Hipervnculo"/>
                <w:noProof/>
              </w:rPr>
              <w:t>Notas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9C754" w14:textId="77777777" w:rsidR="00DB2C39" w:rsidRDefault="00DB2C39">
          <w:pPr>
            <w:pStyle w:val="TDC2"/>
            <w:tabs>
              <w:tab w:val="left" w:pos="880"/>
              <w:tab w:val="right" w:leader="dot" w:pos="9590"/>
            </w:tabs>
            <w:rPr>
              <w:rFonts w:eastAsiaTheme="minorEastAsia"/>
              <w:noProof/>
              <w:lang w:val="en-US"/>
            </w:rPr>
          </w:pPr>
          <w:hyperlink w:anchor="_Toc2687371" w:history="1">
            <w:r w:rsidRPr="00052746">
              <w:rPr>
                <w:rStyle w:val="Hipervnculo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52746">
              <w:rPr>
                <w:rStyle w:val="Hipervnculo"/>
                <w:noProof/>
              </w:rPr>
              <w:t>XA_red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0AF4A" w14:textId="77777777" w:rsidR="00DB2C39" w:rsidRDefault="00DB2C39">
          <w:pPr>
            <w:pStyle w:val="TDC1"/>
            <w:tabs>
              <w:tab w:val="left" w:pos="440"/>
              <w:tab w:val="right" w:leader="dot" w:pos="9590"/>
            </w:tabs>
            <w:rPr>
              <w:rFonts w:eastAsiaTheme="minorEastAsia"/>
              <w:noProof/>
              <w:lang w:val="en-US"/>
            </w:rPr>
          </w:pPr>
          <w:hyperlink w:anchor="_Toc2687372" w:history="1">
            <w:r w:rsidRPr="00052746">
              <w:rPr>
                <w:rStyle w:val="Hipervnculo"/>
                <w:noProof/>
              </w:rPr>
              <w:t>7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052746">
              <w:rPr>
                <w:rStyle w:val="Hipervnculo"/>
                <w:noProof/>
              </w:rPr>
              <w:t>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_Toc2687372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13305" w14:textId="5E324E41" w:rsidR="003D66C7" w:rsidRPr="002E50E4" w:rsidRDefault="006D533E" w:rsidP="00821725">
          <w:pPr>
            <w:tabs>
              <w:tab w:val="left" w:pos="6525"/>
            </w:tabs>
          </w:pPr>
          <w:r w:rsidRPr="002E50E4">
            <w:rPr>
              <w:b/>
              <w:bCs/>
              <w:noProof/>
              <w:color w:val="365F91" w:themeColor="accent1" w:themeShade="BF"/>
            </w:rPr>
            <w:fldChar w:fldCharType="end"/>
          </w:r>
          <w:r w:rsidR="00821725" w:rsidRPr="002E50E4">
            <w:rPr>
              <w:b/>
              <w:bCs/>
              <w:noProof/>
            </w:rPr>
            <w:tab/>
          </w:r>
        </w:p>
      </w:sdtContent>
    </w:sdt>
    <w:p w14:paraId="72AE19BD" w14:textId="1F287341" w:rsidR="00275CD3" w:rsidRDefault="00572AFC" w:rsidP="00275CD3">
      <w:pPr>
        <w:pStyle w:val="Ttulo1"/>
      </w:pPr>
      <w:bookmarkStart w:id="0" w:name="_Toc511720354"/>
      <w:bookmarkStart w:id="1" w:name="_Toc2687365"/>
      <w:r>
        <w:t>PROPÓSITO DEL DOCUMENTO</w:t>
      </w:r>
      <w:bookmarkEnd w:id="0"/>
      <w:bookmarkEnd w:id="1"/>
    </w:p>
    <w:p w14:paraId="5594F78D" w14:textId="77777777" w:rsidR="00275CD3" w:rsidRPr="00275CD3" w:rsidRDefault="00275CD3" w:rsidP="00275CD3"/>
    <w:p w14:paraId="70EE4D48" w14:textId="622DCC3E" w:rsidR="00275CD3" w:rsidRDefault="00275CD3" w:rsidP="00F15419">
      <w:pPr>
        <w:spacing w:line="291" w:lineRule="auto"/>
        <w:ind w:right="180"/>
        <w:jc w:val="both"/>
        <w:rPr>
          <w:rFonts w:eastAsia="Times New Roman" w:cs="Arial"/>
        </w:rPr>
      </w:pPr>
      <w:r w:rsidRPr="00275CD3">
        <w:rPr>
          <w:rFonts w:eastAsia="Times New Roman" w:cs="Arial"/>
        </w:rPr>
        <w:t xml:space="preserve">El </w:t>
      </w:r>
      <w:r w:rsidR="00DE0AF0">
        <w:rPr>
          <w:rFonts w:eastAsia="Times New Roman" w:cs="Arial"/>
        </w:rPr>
        <w:t>objetivo</w:t>
      </w:r>
      <w:r w:rsidRPr="00275CD3">
        <w:rPr>
          <w:rFonts w:eastAsia="Times New Roman" w:cs="Arial"/>
        </w:rPr>
        <w:t xml:space="preserve"> de este documento es de</w:t>
      </w:r>
      <w:r w:rsidR="00572AFC">
        <w:rPr>
          <w:rFonts w:eastAsia="Times New Roman" w:cs="Arial"/>
        </w:rPr>
        <w:t>tallar</w:t>
      </w:r>
      <w:r w:rsidR="00B74BE4">
        <w:rPr>
          <w:rFonts w:eastAsia="Times New Roman" w:cs="Arial"/>
        </w:rPr>
        <w:t xml:space="preserve"> la documentación </w:t>
      </w:r>
      <w:r w:rsidR="00F15419">
        <w:rPr>
          <w:rFonts w:eastAsia="Times New Roman" w:cs="Arial"/>
        </w:rPr>
        <w:t xml:space="preserve">y generar evidencia </w:t>
      </w:r>
      <w:r w:rsidR="00B74BE4">
        <w:rPr>
          <w:rFonts w:eastAsia="Times New Roman" w:cs="Arial"/>
        </w:rPr>
        <w:t xml:space="preserve">técnica empleada para </w:t>
      </w:r>
      <w:r w:rsidR="00F15419">
        <w:rPr>
          <w:rFonts w:eastAsia="Times New Roman" w:cs="Arial"/>
        </w:rPr>
        <w:t>el desarrollo de la aplicación de migración.</w:t>
      </w:r>
    </w:p>
    <w:p w14:paraId="543EC6A9" w14:textId="52414754" w:rsidR="00F15419" w:rsidRDefault="00F15419" w:rsidP="00F15419">
      <w:pPr>
        <w:pStyle w:val="Ttulo1"/>
        <w:rPr>
          <w:rFonts w:eastAsia="Times New Roman"/>
        </w:rPr>
      </w:pPr>
      <w:bookmarkStart w:id="2" w:name="_Toc2687366"/>
      <w:r>
        <w:rPr>
          <w:rFonts w:eastAsia="Times New Roman"/>
        </w:rPr>
        <w:t>Selección de archivo</w:t>
      </w:r>
      <w:bookmarkEnd w:id="2"/>
    </w:p>
    <w:p w14:paraId="50BEF01A" w14:textId="700C792E" w:rsidR="00F15419" w:rsidRDefault="00F15419" w:rsidP="00F15419">
      <w:pPr>
        <w:pStyle w:val="Ttulo1"/>
      </w:pPr>
      <w:bookmarkStart w:id="3" w:name="_Toc2687367"/>
      <w:r>
        <w:t>Proceso General</w:t>
      </w:r>
      <w:bookmarkEnd w:id="3"/>
    </w:p>
    <w:p w14:paraId="6121FDA4" w14:textId="6271B05C" w:rsidR="00F15419" w:rsidRPr="00F15419" w:rsidRDefault="00F15419" w:rsidP="00F15419">
      <w:pPr>
        <w:pStyle w:val="Ttulo1"/>
      </w:pPr>
      <w:bookmarkStart w:id="4" w:name="_Toc2687368"/>
      <w:r>
        <w:t>Proceso</w:t>
      </w:r>
      <w:bookmarkEnd w:id="4"/>
    </w:p>
    <w:p w14:paraId="1201635B" w14:textId="6C2EA362" w:rsidR="00F15419" w:rsidRDefault="00F15419" w:rsidP="00F15419">
      <w:pPr>
        <w:pStyle w:val="Ttulo1"/>
        <w:rPr>
          <w:rFonts w:eastAsia="Times New Roman"/>
        </w:rPr>
      </w:pPr>
      <w:bookmarkStart w:id="5" w:name="_Toc2687369"/>
      <w:r>
        <w:rPr>
          <w:rFonts w:eastAsia="Times New Roman"/>
        </w:rPr>
        <w:t>Mapeo de Columnas</w:t>
      </w:r>
      <w:bookmarkEnd w:id="5"/>
    </w:p>
    <w:p w14:paraId="3E87B581" w14:textId="774AE7E8" w:rsidR="00F15419" w:rsidRDefault="00F15419" w:rsidP="00F15419">
      <w:pPr>
        <w:pStyle w:val="Ttulo1"/>
      </w:pPr>
      <w:bookmarkStart w:id="6" w:name="_Toc2687370"/>
      <w:r>
        <w:t>Notas</w:t>
      </w:r>
      <w:bookmarkEnd w:id="6"/>
    </w:p>
    <w:p w14:paraId="6C5DC84D" w14:textId="1743D662" w:rsidR="000327E0" w:rsidRDefault="000327E0" w:rsidP="000327E0">
      <w:pPr>
        <w:pStyle w:val="Ttulo2"/>
      </w:pPr>
      <w:bookmarkStart w:id="7" w:name="_Toc2687371"/>
      <w:proofErr w:type="spellStart"/>
      <w:r w:rsidRPr="000327E0">
        <w:t>XA_red</w:t>
      </w:r>
      <w:bookmarkEnd w:id="7"/>
      <w:proofErr w:type="spellEnd"/>
    </w:p>
    <w:p w14:paraId="1E0B972A" w14:textId="77777777" w:rsidR="000327E0" w:rsidRDefault="000327E0" w:rsidP="000327E0">
      <w:pPr>
        <w:rPr>
          <w:b/>
        </w:rPr>
      </w:pPr>
      <w:r>
        <w:t xml:space="preserve">El campo </w:t>
      </w:r>
      <w:proofErr w:type="spellStart"/>
      <w:r>
        <w:t>XA_red</w:t>
      </w:r>
      <w:proofErr w:type="spellEnd"/>
      <w:r>
        <w:t xml:space="preserve">  tiene validación de una expresión regular actual:</w:t>
      </w:r>
      <w:r w:rsidRPr="000327E0">
        <w:rPr>
          <w:b/>
        </w:rPr>
        <w:t xml:space="preserve"> </w:t>
      </w:r>
    </w:p>
    <w:p w14:paraId="1459E0EE" w14:textId="3DB2E8CB" w:rsidR="000327E0" w:rsidRPr="000327E0" w:rsidRDefault="000327E0" w:rsidP="000327E0">
      <w:pPr>
        <w:pStyle w:val="Prrafodelista"/>
        <w:numPr>
          <w:ilvl w:val="0"/>
          <w:numId w:val="33"/>
        </w:numPr>
      </w:pPr>
      <w:r w:rsidRPr="000327E0">
        <w:rPr>
          <w:b/>
        </w:rPr>
        <w:t>/^([A-</w:t>
      </w:r>
      <w:proofErr w:type="spellStart"/>
      <w:r w:rsidRPr="000327E0">
        <w:rPr>
          <w:b/>
        </w:rPr>
        <w:t>Za</w:t>
      </w:r>
      <w:proofErr w:type="spellEnd"/>
      <w:r w:rsidRPr="000327E0">
        <w:rPr>
          <w:b/>
        </w:rPr>
        <w:t>-</w:t>
      </w:r>
      <w:proofErr w:type="spellStart"/>
      <w:r w:rsidRPr="000327E0">
        <w:rPr>
          <w:b/>
        </w:rPr>
        <w:t>zá-úÁ-ÚÑñ</w:t>
      </w:r>
      <w:proofErr w:type="spellEnd"/>
      <w:r w:rsidRPr="000327E0">
        <w:rPr>
          <w:b/>
        </w:rPr>
        <w:t>\s]){0,50}$/</w:t>
      </w:r>
    </w:p>
    <w:p w14:paraId="7B2F5440" w14:textId="23C16DAE" w:rsidR="000327E0" w:rsidRPr="000327E0" w:rsidRDefault="000327E0" w:rsidP="000327E0">
      <w:pPr>
        <w:pStyle w:val="Prrafodelista"/>
        <w:ind w:left="0"/>
      </w:pPr>
      <w:r w:rsidRPr="000327E0">
        <w:t xml:space="preserve">Se realizara el cambio temporal para pruebas y se requiere confirmar cambio ha </w:t>
      </w:r>
    </w:p>
    <w:p w14:paraId="7EDCD190" w14:textId="0B2B9FE5" w:rsidR="000327E0" w:rsidRPr="000327E0" w:rsidRDefault="000327E0" w:rsidP="000327E0">
      <w:pPr>
        <w:pStyle w:val="Prrafodelista"/>
        <w:numPr>
          <w:ilvl w:val="0"/>
          <w:numId w:val="33"/>
        </w:numPr>
        <w:rPr>
          <w:b/>
        </w:rPr>
      </w:pPr>
      <w:r w:rsidRPr="000327E0">
        <w:rPr>
          <w:b/>
        </w:rPr>
        <w:t>/^([0-9A-Za-zá-úÁ-ÚÑñ\s]){0,50}$/</w:t>
      </w:r>
      <w:r w:rsidR="00174028">
        <w:rPr>
          <w:b/>
        </w:rPr>
        <w:t xml:space="preserve"> (20190305.1300)</w:t>
      </w:r>
    </w:p>
    <w:p w14:paraId="2CF9C97A" w14:textId="04AB5570" w:rsidR="000327E0" w:rsidRDefault="000327E0" w:rsidP="000327E0">
      <w:r>
        <w:t>Ya que la expresión regular original no permite los valores mapeados en una primera versión enviada por SKY como por ejemplo:</w:t>
      </w:r>
    </w:p>
    <w:p w14:paraId="4E8874CD" w14:textId="33D93849" w:rsidR="000327E0" w:rsidRDefault="000327E0" w:rsidP="000327E0">
      <w:pPr>
        <w:pStyle w:val="Prrafodelista"/>
        <w:numPr>
          <w:ilvl w:val="0"/>
          <w:numId w:val="32"/>
        </w:numPr>
      </w:pPr>
      <w:r w:rsidRPr="000327E0">
        <w:t>10 MORADO M</w:t>
      </w:r>
    </w:p>
    <w:p w14:paraId="1A691A02" w14:textId="77777777" w:rsidR="001836D7" w:rsidRDefault="001836D7" w:rsidP="001836D7">
      <w:pPr>
        <w:keepNext/>
      </w:pPr>
      <w:r w:rsidRPr="001836D7">
        <w:lastRenderedPageBreak/>
        <w:drawing>
          <wp:inline distT="0" distB="0" distL="0" distR="0" wp14:anchorId="44695EF3" wp14:editId="196C6579">
            <wp:extent cx="5943600" cy="30930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19BE" w14:textId="67156433" w:rsidR="000327E0" w:rsidRDefault="001836D7" w:rsidP="001836D7">
      <w:pPr>
        <w:pStyle w:val="Epgrafe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Valor Original</w:t>
      </w:r>
    </w:p>
    <w:p w14:paraId="30505AA0" w14:textId="77777777" w:rsidR="001836D7" w:rsidRDefault="001836D7" w:rsidP="001836D7">
      <w:pPr>
        <w:keepNext/>
      </w:pPr>
      <w:r w:rsidRPr="001836D7">
        <w:drawing>
          <wp:inline distT="0" distB="0" distL="0" distR="0" wp14:anchorId="1511336D" wp14:editId="4FEE95D8">
            <wp:extent cx="5943600" cy="2901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F535" w14:textId="0DCECFF9" w:rsidR="001836D7" w:rsidRPr="001836D7" w:rsidRDefault="001836D7" w:rsidP="001836D7">
      <w:pPr>
        <w:pStyle w:val="Epgrafe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Valor Actual</w:t>
      </w:r>
    </w:p>
    <w:p w14:paraId="6E7D9A96" w14:textId="77777777" w:rsidR="001836D7" w:rsidRPr="000327E0" w:rsidRDefault="001836D7" w:rsidP="001836D7"/>
    <w:p w14:paraId="0FAFAB84" w14:textId="2A1BEE47" w:rsidR="00F15419" w:rsidRPr="00F15419" w:rsidRDefault="00F15419" w:rsidP="00F15419">
      <w:pPr>
        <w:pStyle w:val="Ttulo1"/>
      </w:pPr>
      <w:bookmarkStart w:id="8" w:name="_Toc2687372"/>
      <w:r>
        <w:t>Código fuente</w:t>
      </w:r>
      <w:bookmarkEnd w:id="8"/>
      <w:r>
        <w:t xml:space="preserve"> </w:t>
      </w:r>
    </w:p>
    <w:p w14:paraId="3A117F1E" w14:textId="77777777" w:rsidR="00F15419" w:rsidRDefault="00F15419" w:rsidP="00F15419">
      <w:pPr>
        <w:spacing w:line="291" w:lineRule="auto"/>
        <w:ind w:right="180"/>
        <w:jc w:val="both"/>
        <w:rPr>
          <w:rFonts w:eastAsia="Times New Roman" w:cs="Arial"/>
        </w:rPr>
      </w:pPr>
    </w:p>
    <w:p w14:paraId="165ACC7D" w14:textId="2CB6D97F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7DC2A224" w14:textId="0C807DC9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38663AF9" w14:textId="098840ED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4B2F6DAF" w14:textId="078D0C9B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49294BA8" w14:textId="432DA5BE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493C553F" w14:textId="22820224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7098EEB9" w14:textId="47435A03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7DE10A77" w14:textId="1485A20C" w:rsidR="00841C13" w:rsidRDefault="00FA1320" w:rsidP="00B74BE4">
      <w:pPr>
        <w:spacing w:line="291" w:lineRule="auto"/>
        <w:ind w:right="280"/>
        <w:jc w:val="both"/>
        <w:rPr>
          <w:rFonts w:eastAsia="Times New Roman" w:cs="Arial"/>
        </w:rPr>
      </w:pPr>
      <w:bookmarkStart w:id="9" w:name="_GoBack"/>
      <w:r>
        <w:rPr>
          <w:noProof/>
          <w:lang w:val="en-US"/>
        </w:rPr>
        <w:drawing>
          <wp:inline distT="0" distB="0" distL="0" distR="0" wp14:anchorId="65A65350" wp14:editId="38D723AB">
            <wp:extent cx="5943600" cy="33432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14:paraId="6FCB1748" w14:textId="001A6E4E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1106625B" w14:textId="15A987B5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23C7EA4C" w14:textId="262D355F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2F6549F1" w14:textId="555E8D17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275781E6" w14:textId="388981D6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0E46BAB9" w14:textId="232289ED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p w14:paraId="7F1207E2" w14:textId="38BCC325" w:rsidR="00841C13" w:rsidRDefault="00841C13" w:rsidP="00B74BE4">
      <w:pPr>
        <w:spacing w:line="291" w:lineRule="auto"/>
        <w:ind w:right="280"/>
        <w:jc w:val="both"/>
        <w:rPr>
          <w:rFonts w:eastAsia="Times New Roman" w:cs="Arial"/>
        </w:rPr>
      </w:pPr>
    </w:p>
    <w:sectPr w:rsidR="00841C13" w:rsidSect="00DE0AF0">
      <w:pgSz w:w="12240" w:h="15840"/>
      <w:pgMar w:top="1420" w:right="1300" w:bottom="1440" w:left="1340" w:header="0" w:footer="0" w:gutter="0"/>
      <w:cols w:space="0" w:equalWidth="0">
        <w:col w:w="960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C98983" w14:textId="77777777" w:rsidR="00036D4B" w:rsidRDefault="00036D4B" w:rsidP="00645CAE">
      <w:pPr>
        <w:spacing w:after="0"/>
      </w:pPr>
      <w:r>
        <w:separator/>
      </w:r>
    </w:p>
  </w:endnote>
  <w:endnote w:type="continuationSeparator" w:id="0">
    <w:p w14:paraId="5DEE9B32" w14:textId="77777777" w:rsidR="00036D4B" w:rsidRDefault="00036D4B" w:rsidP="00645CAE">
      <w:pPr>
        <w:spacing w:after="0"/>
      </w:pPr>
      <w:r>
        <w:continuationSeparator/>
      </w:r>
    </w:p>
  </w:endnote>
  <w:endnote w:type="continuationNotice" w:id="1">
    <w:p w14:paraId="04D19CD5" w14:textId="77777777" w:rsidR="00036D4B" w:rsidRDefault="00036D4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</w:rPr>
      <w:id w:val="-406911350"/>
      <w:docPartObj>
        <w:docPartGallery w:val="Page Numbers (Bottom of Page)"/>
        <w:docPartUnique/>
      </w:docPartObj>
    </w:sdtPr>
    <w:sdtEndPr/>
    <w:sdtContent>
      <w:p w14:paraId="2337614E" w14:textId="5CED0D0E" w:rsidR="003E4B40" w:rsidRDefault="003E4B40" w:rsidP="0061334D">
        <w:pPr>
          <w:jc w:val="center"/>
          <w:rPr>
            <w:sz w:val="18"/>
          </w:rPr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58241" behindDoc="0" locked="0" layoutInCell="1" allowOverlap="1" wp14:anchorId="27656C69" wp14:editId="3253E8F7">
                  <wp:simplePos x="0" y="0"/>
                  <wp:positionH relativeFrom="margin">
                    <wp:posOffset>67310</wp:posOffset>
                  </wp:positionH>
                  <wp:positionV relativeFrom="paragraph">
                    <wp:posOffset>114935</wp:posOffset>
                  </wp:positionV>
                  <wp:extent cx="6060440" cy="0"/>
                  <wp:effectExtent l="0" t="0" r="35560" b="19050"/>
                  <wp:wrapNone/>
                  <wp:docPr id="904" name="Conector recto 90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0604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4D516B79" id="Conector recto 904" o:spid="_x0000_s1026" style="position:absolute;z-index:251658241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5.3pt,9.05pt" to="482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" strokecolor="#4579b8 [3044]">
                  <w10:wrap anchorx="margin"/>
                </v:line>
              </w:pict>
            </mc:Fallback>
          </mc:AlternateContent>
        </w:r>
      </w:p>
      <w:sdt>
        <w:sdtPr>
          <w:rPr>
            <w:sz w:val="18"/>
          </w:rPr>
          <w:id w:val="746229352"/>
          <w:docPartObj>
            <w:docPartGallery w:val="Page Numbers (Bottom of Page)"/>
            <w:docPartUnique/>
          </w:docPartObj>
        </w:sdtPr>
        <w:sdtEndPr/>
        <w:sdtContent>
          <w:p w14:paraId="0A2EF2A5" w14:textId="42D41316" w:rsidR="003E4B40" w:rsidRDefault="003E4B40" w:rsidP="0061334D">
            <w:pPr>
              <w:pStyle w:val="Piedepgina"/>
              <w:jc w:val="center"/>
              <w:rPr>
                <w:rStyle w:val="Hipervnculo"/>
                <w:sz w:val="18"/>
              </w:rPr>
            </w:pPr>
            <w:r w:rsidRPr="00706FDE">
              <w:rPr>
                <w:sz w:val="20"/>
              </w:rPr>
              <w:t xml:space="preserve">CORPORATIVO CHILE: </w:t>
            </w:r>
            <w:r w:rsidRPr="00706FDE">
              <w:rPr>
                <w:sz w:val="16"/>
              </w:rPr>
              <w:t xml:space="preserve">Av. Apoquindo 4499, Piso 11, Las Condes, Chile, Tel (562) </w:t>
            </w:r>
            <w:r>
              <w:rPr>
                <w:sz w:val="16"/>
              </w:rPr>
              <w:t>2431 6400</w:t>
            </w:r>
          </w:p>
          <w:p w14:paraId="25C45140" w14:textId="77777777" w:rsidR="003E4B40" w:rsidRDefault="00036D4B" w:rsidP="0061334D">
            <w:pPr>
              <w:pStyle w:val="Piedepgina"/>
              <w:jc w:val="center"/>
              <w:rPr>
                <w:rStyle w:val="Hipervnculo"/>
                <w:sz w:val="18"/>
              </w:rPr>
            </w:pPr>
            <w:hyperlink r:id="rId1" w:history="1">
              <w:r w:rsidR="003E4B40" w:rsidRPr="004C7312">
                <w:rPr>
                  <w:rStyle w:val="Hipervnculo"/>
                  <w:sz w:val="18"/>
                </w:rPr>
                <w:t>www.grupoinmotion.com</w:t>
              </w:r>
            </w:hyperlink>
          </w:p>
          <w:p w14:paraId="07D0D13B" w14:textId="013D796A" w:rsidR="003E4B40" w:rsidRPr="00164BC1" w:rsidRDefault="003E4B40" w:rsidP="0014140B">
            <w:pPr>
              <w:pStyle w:val="Piedepgina"/>
              <w:jc w:val="right"/>
            </w:pPr>
            <w:r w:rsidRPr="003564F7">
              <w:rPr>
                <w:rStyle w:val="Hipervnculo"/>
                <w:sz w:val="18"/>
                <w:u w:val="none"/>
              </w:rPr>
              <w:tab/>
            </w:r>
            <w:sdt>
              <w:sdtPr>
                <w:id w:val="-1951238119"/>
                <w:docPartObj>
                  <w:docPartGallery w:val="Page Numbers (Bottom of Page)"/>
                  <w:docPartUnique/>
                </w:docPartObj>
              </w:sdtPr>
              <w:sdtEndPr/>
              <w:sdtContent>
                <w:r>
                  <w:t xml:space="preserve">               </w:t>
                </w:r>
                <w:r>
                  <w:fldChar w:fldCharType="begin"/>
                </w:r>
                <w:r>
                  <w:instrText>PAGE   \* MERGEFORMAT</w:instrText>
                </w:r>
                <w:r>
                  <w:fldChar w:fldCharType="separate"/>
                </w:r>
                <w:r w:rsidR="009F4553" w:rsidRPr="009F4553">
                  <w:rPr>
                    <w:noProof/>
                    <w:lang w:val="es-ES"/>
                  </w:rPr>
                  <w:t>4</w:t>
                </w:r>
                <w:r>
                  <w:fldChar w:fldCharType="end"/>
                </w:r>
              </w:sdtContent>
            </w:sdt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CF962D" w14:textId="77777777" w:rsidR="003E4B40" w:rsidRDefault="003E4B40" w:rsidP="00AA214F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34E609A" wp14:editId="30DCD79A">
              <wp:simplePos x="0" y="0"/>
              <wp:positionH relativeFrom="margin">
                <wp:posOffset>0</wp:posOffset>
              </wp:positionH>
              <wp:positionV relativeFrom="paragraph">
                <wp:posOffset>34451</wp:posOffset>
              </wp:positionV>
              <wp:extent cx="5612860" cy="0"/>
              <wp:effectExtent l="0" t="0" r="26035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286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B286CD9" id="Conector recto 2" o:spid="_x0000_s1026" style="position:absolute;z-index:251658243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.7pt" to="441.9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" strokecolor="#4579b8 [3044]">
              <w10:wrap anchorx="margin"/>
            </v:line>
          </w:pict>
        </mc:Fallback>
      </mc:AlternateContent>
    </w:r>
  </w:p>
  <w:sdt>
    <w:sdtPr>
      <w:rPr>
        <w:sz w:val="18"/>
      </w:rPr>
      <w:id w:val="-946544817"/>
      <w:docPartObj>
        <w:docPartGallery w:val="Page Numbers (Bottom of Page)"/>
        <w:docPartUnique/>
      </w:docPartObj>
    </w:sdtPr>
    <w:sdtEndPr/>
    <w:sdtContent>
      <w:p w14:paraId="1B5A4CC9" w14:textId="2015CAEB" w:rsidR="003E4B40" w:rsidRDefault="003E4B40" w:rsidP="00D33627">
        <w:pPr>
          <w:pStyle w:val="Piedepgina"/>
          <w:jc w:val="center"/>
          <w:rPr>
            <w:sz w:val="16"/>
          </w:rPr>
        </w:pPr>
        <w:r w:rsidRPr="00706FDE">
          <w:rPr>
            <w:sz w:val="20"/>
          </w:rPr>
          <w:t xml:space="preserve">CORPORATIVO CHILE: </w:t>
        </w:r>
        <w:r w:rsidRPr="00706FDE">
          <w:rPr>
            <w:sz w:val="16"/>
          </w:rPr>
          <w:t xml:space="preserve">Av. Apoquindo 4499, Piso 11, Las Condes, Chile, Tel (562) </w:t>
        </w:r>
        <w:r>
          <w:rPr>
            <w:sz w:val="16"/>
          </w:rPr>
          <w:t>2431 6400</w:t>
        </w:r>
      </w:p>
      <w:p w14:paraId="265896BD" w14:textId="77777777" w:rsidR="003E4B40" w:rsidRDefault="00036D4B" w:rsidP="00D33627">
        <w:pPr>
          <w:pStyle w:val="Piedepgina"/>
          <w:jc w:val="center"/>
          <w:rPr>
            <w:rStyle w:val="Hipervnculo"/>
            <w:sz w:val="18"/>
          </w:rPr>
        </w:pPr>
        <w:hyperlink r:id="rId1" w:history="1">
          <w:r w:rsidR="003E4B40" w:rsidRPr="004C7312">
            <w:rPr>
              <w:rStyle w:val="Hipervnculo"/>
              <w:sz w:val="18"/>
            </w:rPr>
            <w:t>www.grupoinmotion.com</w:t>
          </w:r>
        </w:hyperlink>
      </w:p>
      <w:p w14:paraId="2F3A5486" w14:textId="77777777" w:rsidR="003E4B40" w:rsidRDefault="003E4B40" w:rsidP="00AA214F">
        <w:pPr>
          <w:pStyle w:val="Piedepgina"/>
          <w:jc w:val="right"/>
          <w:rPr>
            <w:sz w:val="16"/>
          </w:rPr>
        </w:pPr>
      </w:p>
      <w:p w14:paraId="39C12FAA" w14:textId="475DF8F9" w:rsidR="003E4B40" w:rsidRPr="003564F7" w:rsidRDefault="003E4B40" w:rsidP="00D33627">
        <w:pPr>
          <w:pStyle w:val="Piedepgina"/>
          <w:jc w:val="right"/>
        </w:pPr>
        <w:r w:rsidRPr="003564F7">
          <w:rPr>
            <w:rStyle w:val="Hipervnculo"/>
            <w:sz w:val="18"/>
            <w:u w:val="none"/>
          </w:rPr>
          <w:tab/>
        </w:r>
        <w:sdt>
          <w:sdtPr>
            <w:id w:val="857014836"/>
            <w:docPartObj>
              <w:docPartGallery w:val="Page Numbers (Bottom of Page)"/>
              <w:docPartUnique/>
            </w:docPartObj>
          </w:sdtPr>
          <w:sdtEndPr/>
          <w:sdtContent>
            <w:r>
              <w:fldChar w:fldCharType="begin"/>
            </w:r>
            <w:r>
              <w:instrText>PAGE   \* MERGEFORMAT</w:instrText>
            </w:r>
            <w:r>
              <w:fldChar w:fldCharType="separate"/>
            </w:r>
            <w:r w:rsidR="00DB2C39" w:rsidRPr="00DB2C39">
              <w:rPr>
                <w:noProof/>
                <w:lang w:val="es-ES"/>
              </w:rPr>
              <w:t>1</w:t>
            </w:r>
            <w: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FEC17" w14:textId="77777777" w:rsidR="00036D4B" w:rsidRDefault="00036D4B" w:rsidP="00645CAE">
      <w:pPr>
        <w:spacing w:after="0"/>
      </w:pPr>
      <w:r>
        <w:separator/>
      </w:r>
    </w:p>
  </w:footnote>
  <w:footnote w:type="continuationSeparator" w:id="0">
    <w:p w14:paraId="051F4B7F" w14:textId="77777777" w:rsidR="00036D4B" w:rsidRDefault="00036D4B" w:rsidP="00645CAE">
      <w:pPr>
        <w:spacing w:after="0"/>
      </w:pPr>
      <w:r>
        <w:continuationSeparator/>
      </w:r>
    </w:p>
  </w:footnote>
  <w:footnote w:type="continuationNotice" w:id="1">
    <w:p w14:paraId="422FD5C2" w14:textId="77777777" w:rsidR="00036D4B" w:rsidRDefault="00036D4B">
      <w:pPr>
        <w:spacing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3014C" w14:textId="1265E1B9" w:rsidR="003E4B40" w:rsidRDefault="003E4B40" w:rsidP="00164BC1">
    <w:pPr>
      <w:pStyle w:val="Encabezado"/>
    </w:pPr>
    <w:r w:rsidRPr="000C65F0">
      <w:rPr>
        <w:noProof/>
        <w:lang w:val="en-US"/>
      </w:rPr>
      <w:drawing>
        <wp:anchor distT="0" distB="0" distL="114300" distR="114300" simplePos="0" relativeHeight="251658244" behindDoc="0" locked="0" layoutInCell="1" allowOverlap="1" wp14:anchorId="04EA9176" wp14:editId="6291D3AF">
          <wp:simplePos x="0" y="0"/>
          <wp:positionH relativeFrom="margin">
            <wp:posOffset>146050</wp:posOffset>
          </wp:positionH>
          <wp:positionV relativeFrom="paragraph">
            <wp:posOffset>142875</wp:posOffset>
          </wp:positionV>
          <wp:extent cx="1811020" cy="517525"/>
          <wp:effectExtent l="0" t="0" r="0" b="0"/>
          <wp:wrapNone/>
          <wp:docPr id="1" name="Imagen 1" descr="C:\Users\cvargas\Pictures\logo-inmotion-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vargas\Pictures\logo-inmotion-e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8901"/>
                  <a:stretch/>
                </pic:blipFill>
                <pic:spPr bwMode="auto">
                  <a:xfrm>
                    <a:off x="0" y="0"/>
                    <a:ext cx="1811020" cy="5175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ab/>
    </w:r>
  </w:p>
  <w:p w14:paraId="6E413D0E" w14:textId="1F2610F9" w:rsidR="003E4B40" w:rsidRPr="00164BC1" w:rsidRDefault="003E4B40" w:rsidP="00164BC1">
    <w:pPr>
      <w:pStyle w:val="Encabezado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77EC3C7" wp14:editId="5252AE21">
              <wp:simplePos x="0" y="0"/>
              <wp:positionH relativeFrom="margin">
                <wp:align>left</wp:align>
              </wp:positionH>
              <wp:positionV relativeFrom="paragraph">
                <wp:posOffset>562610</wp:posOffset>
              </wp:positionV>
              <wp:extent cx="6060440" cy="0"/>
              <wp:effectExtent l="0" t="0" r="35560" b="19050"/>
              <wp:wrapNone/>
              <wp:docPr id="903" name="Conector recto 9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04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D2D1BBC" id="Conector recto 903" o:spid="_x0000_s1026" style="position:absolute;z-index:2516582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4.3pt" to="477.2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" strokecolor="#4579b8 [3044]"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BD42F4" w14:textId="3A68BDCF" w:rsidR="003E4B40" w:rsidRDefault="003E4B40" w:rsidP="001E6129">
    <w:pPr>
      <w:pStyle w:val="Encabezado"/>
    </w:pPr>
    <w:r w:rsidRPr="001E6129">
      <w:rPr>
        <w:noProof/>
        <w:lang w:val="en-US"/>
      </w:rPr>
      <w:drawing>
        <wp:anchor distT="0" distB="0" distL="114300" distR="114300" simplePos="0" relativeHeight="251658242" behindDoc="0" locked="0" layoutInCell="1" allowOverlap="1" wp14:anchorId="71C7430A" wp14:editId="02A83790">
          <wp:simplePos x="0" y="0"/>
          <wp:positionH relativeFrom="margin">
            <wp:align>right</wp:align>
          </wp:positionH>
          <wp:positionV relativeFrom="paragraph">
            <wp:posOffset>-124460</wp:posOffset>
          </wp:positionV>
          <wp:extent cx="1389380" cy="575310"/>
          <wp:effectExtent l="0" t="0" r="1270" b="0"/>
          <wp:wrapNone/>
          <wp:docPr id="3" name="Imagen 3" descr="C:\Users\cvargas\Pictures\compensar-eps-cajadecompensacio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vargas\Pictures\compensar-eps-cajadecompensacion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9380" cy="575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C65F0">
      <w:rPr>
        <w:noProof/>
        <w:lang w:val="en-US"/>
      </w:rPr>
      <w:drawing>
        <wp:inline distT="0" distB="0" distL="0" distR="0" wp14:anchorId="25DBB790" wp14:editId="5F468FFB">
          <wp:extent cx="1811327" cy="517993"/>
          <wp:effectExtent l="0" t="0" r="0" b="0"/>
          <wp:docPr id="4" name="Imagen 4" descr="C:\Users\cvargas\Pictures\logo-inmotion-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vargas\Pictures\logo-inmotion-es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8901"/>
                  <a:stretch/>
                </pic:blipFill>
                <pic:spPr bwMode="auto">
                  <a:xfrm>
                    <a:off x="0" y="0"/>
                    <a:ext cx="1843404" cy="52716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F6C66E" w14:textId="3E4427EB" w:rsidR="003E4B40" w:rsidRDefault="003E4B40" w:rsidP="001E6129">
    <w:pPr>
      <w:pStyle w:val="Encabezado"/>
    </w:pPr>
    <w:r w:rsidRPr="000C65F0">
      <w:rPr>
        <w:noProof/>
        <w:lang w:val="en-US"/>
      </w:rPr>
      <w:drawing>
        <wp:inline distT="0" distB="0" distL="0" distR="0" wp14:anchorId="637DEC68" wp14:editId="634B8B1D">
          <wp:extent cx="1811327" cy="517993"/>
          <wp:effectExtent l="0" t="0" r="0" b="0"/>
          <wp:docPr id="907" name="Imagen 907" descr="C:\Users\cvargas\Pictures\logo-inmotion-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vargas\Pictures\logo-inmotion-e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8901"/>
                  <a:stretch/>
                </pic:blipFill>
                <pic:spPr bwMode="auto">
                  <a:xfrm>
                    <a:off x="0" y="0"/>
                    <a:ext cx="1843404" cy="52716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hybridMultilevel"/>
    <w:tmpl w:val="4353D0CC"/>
    <w:lvl w:ilvl="0" w:tplc="B2A61CBC">
      <w:start w:val="1"/>
      <w:numFmt w:val="decimal"/>
      <w:lvlText w:val="%1."/>
      <w:lvlJc w:val="left"/>
    </w:lvl>
    <w:lvl w:ilvl="1" w:tplc="D44012DA">
      <w:start w:val="1"/>
      <w:numFmt w:val="bullet"/>
      <w:lvlText w:val=""/>
      <w:lvlJc w:val="left"/>
    </w:lvl>
    <w:lvl w:ilvl="2" w:tplc="A600CADE">
      <w:start w:val="1"/>
      <w:numFmt w:val="bullet"/>
      <w:lvlText w:val=""/>
      <w:lvlJc w:val="left"/>
    </w:lvl>
    <w:lvl w:ilvl="3" w:tplc="478A10A8">
      <w:start w:val="1"/>
      <w:numFmt w:val="bullet"/>
      <w:lvlText w:val=""/>
      <w:lvlJc w:val="left"/>
    </w:lvl>
    <w:lvl w:ilvl="4" w:tplc="83048F26">
      <w:start w:val="1"/>
      <w:numFmt w:val="bullet"/>
      <w:lvlText w:val=""/>
      <w:lvlJc w:val="left"/>
    </w:lvl>
    <w:lvl w:ilvl="5" w:tplc="461E4D88">
      <w:start w:val="1"/>
      <w:numFmt w:val="bullet"/>
      <w:lvlText w:val=""/>
      <w:lvlJc w:val="left"/>
    </w:lvl>
    <w:lvl w:ilvl="6" w:tplc="BC6898E6">
      <w:start w:val="1"/>
      <w:numFmt w:val="bullet"/>
      <w:lvlText w:val=""/>
      <w:lvlJc w:val="left"/>
    </w:lvl>
    <w:lvl w:ilvl="7" w:tplc="26525CF8">
      <w:start w:val="1"/>
      <w:numFmt w:val="bullet"/>
      <w:lvlText w:val=""/>
      <w:lvlJc w:val="left"/>
    </w:lvl>
    <w:lvl w:ilvl="8" w:tplc="EF82F91E">
      <w:start w:val="1"/>
      <w:numFmt w:val="bullet"/>
      <w:lvlText w:val=""/>
      <w:lvlJc w:val="left"/>
    </w:lvl>
  </w:abstractNum>
  <w:abstractNum w:abstractNumId="1">
    <w:nsid w:val="0000000F"/>
    <w:multiLevelType w:val="hybridMultilevel"/>
    <w:tmpl w:val="02901D82"/>
    <w:lvl w:ilvl="0" w:tplc="7FBA8CF2">
      <w:start w:val="1"/>
      <w:numFmt w:val="decimal"/>
      <w:lvlText w:val="%1."/>
      <w:lvlJc w:val="left"/>
    </w:lvl>
    <w:lvl w:ilvl="1" w:tplc="ADE6CF7C">
      <w:start w:val="1"/>
      <w:numFmt w:val="bullet"/>
      <w:lvlText w:val=""/>
      <w:lvlJc w:val="left"/>
    </w:lvl>
    <w:lvl w:ilvl="2" w:tplc="4B1CCFCA">
      <w:start w:val="1"/>
      <w:numFmt w:val="bullet"/>
      <w:lvlText w:val=""/>
      <w:lvlJc w:val="left"/>
    </w:lvl>
    <w:lvl w:ilvl="3" w:tplc="1B8AC82A">
      <w:start w:val="1"/>
      <w:numFmt w:val="bullet"/>
      <w:lvlText w:val=""/>
      <w:lvlJc w:val="left"/>
    </w:lvl>
    <w:lvl w:ilvl="4" w:tplc="87347A1A">
      <w:start w:val="1"/>
      <w:numFmt w:val="bullet"/>
      <w:lvlText w:val=""/>
      <w:lvlJc w:val="left"/>
    </w:lvl>
    <w:lvl w:ilvl="5" w:tplc="92600170">
      <w:start w:val="1"/>
      <w:numFmt w:val="bullet"/>
      <w:lvlText w:val=""/>
      <w:lvlJc w:val="left"/>
    </w:lvl>
    <w:lvl w:ilvl="6" w:tplc="A0848BF0">
      <w:start w:val="1"/>
      <w:numFmt w:val="bullet"/>
      <w:lvlText w:val=""/>
      <w:lvlJc w:val="left"/>
    </w:lvl>
    <w:lvl w:ilvl="7" w:tplc="FD9C0C18">
      <w:start w:val="1"/>
      <w:numFmt w:val="bullet"/>
      <w:lvlText w:val=""/>
      <w:lvlJc w:val="left"/>
    </w:lvl>
    <w:lvl w:ilvl="8" w:tplc="60367F0C">
      <w:start w:val="1"/>
      <w:numFmt w:val="bullet"/>
      <w:lvlText w:val=""/>
      <w:lvlJc w:val="left"/>
    </w:lvl>
  </w:abstractNum>
  <w:abstractNum w:abstractNumId="2">
    <w:nsid w:val="00000016"/>
    <w:multiLevelType w:val="hybridMultilevel"/>
    <w:tmpl w:val="22221A70"/>
    <w:lvl w:ilvl="0" w:tplc="64625D98">
      <w:start w:val="1"/>
      <w:numFmt w:val="bullet"/>
      <w:lvlText w:val="•"/>
      <w:lvlJc w:val="left"/>
    </w:lvl>
    <w:lvl w:ilvl="1" w:tplc="016AAA3C">
      <w:start w:val="1"/>
      <w:numFmt w:val="bullet"/>
      <w:lvlText w:val=""/>
      <w:lvlJc w:val="left"/>
    </w:lvl>
    <w:lvl w:ilvl="2" w:tplc="2F78627C">
      <w:start w:val="1"/>
      <w:numFmt w:val="bullet"/>
      <w:lvlText w:val=""/>
      <w:lvlJc w:val="left"/>
    </w:lvl>
    <w:lvl w:ilvl="3" w:tplc="95520550">
      <w:start w:val="1"/>
      <w:numFmt w:val="bullet"/>
      <w:lvlText w:val=""/>
      <w:lvlJc w:val="left"/>
    </w:lvl>
    <w:lvl w:ilvl="4" w:tplc="29E224F8">
      <w:start w:val="1"/>
      <w:numFmt w:val="bullet"/>
      <w:lvlText w:val=""/>
      <w:lvlJc w:val="left"/>
    </w:lvl>
    <w:lvl w:ilvl="5" w:tplc="B9129A7E">
      <w:start w:val="1"/>
      <w:numFmt w:val="bullet"/>
      <w:lvlText w:val=""/>
      <w:lvlJc w:val="left"/>
    </w:lvl>
    <w:lvl w:ilvl="6" w:tplc="645C9284">
      <w:start w:val="1"/>
      <w:numFmt w:val="bullet"/>
      <w:lvlText w:val=""/>
      <w:lvlJc w:val="left"/>
    </w:lvl>
    <w:lvl w:ilvl="7" w:tplc="657E10A8">
      <w:start w:val="1"/>
      <w:numFmt w:val="bullet"/>
      <w:lvlText w:val=""/>
      <w:lvlJc w:val="left"/>
    </w:lvl>
    <w:lvl w:ilvl="8" w:tplc="4D88B2F4">
      <w:start w:val="1"/>
      <w:numFmt w:val="bullet"/>
      <w:lvlText w:val=""/>
      <w:lvlJc w:val="left"/>
    </w:lvl>
  </w:abstractNum>
  <w:abstractNum w:abstractNumId="3">
    <w:nsid w:val="0000001A"/>
    <w:multiLevelType w:val="hybridMultilevel"/>
    <w:tmpl w:val="419AC240"/>
    <w:lvl w:ilvl="0" w:tplc="9BB4C92A">
      <w:start w:val="1"/>
      <w:numFmt w:val="bullet"/>
      <w:lvlText w:val="•"/>
      <w:lvlJc w:val="left"/>
    </w:lvl>
    <w:lvl w:ilvl="1" w:tplc="EE06EFAE">
      <w:start w:val="1"/>
      <w:numFmt w:val="bullet"/>
      <w:lvlText w:val=""/>
      <w:lvlJc w:val="left"/>
    </w:lvl>
    <w:lvl w:ilvl="2" w:tplc="AE72BF04">
      <w:start w:val="1"/>
      <w:numFmt w:val="bullet"/>
      <w:lvlText w:val=""/>
      <w:lvlJc w:val="left"/>
    </w:lvl>
    <w:lvl w:ilvl="3" w:tplc="B7D28F68">
      <w:start w:val="1"/>
      <w:numFmt w:val="bullet"/>
      <w:lvlText w:val=""/>
      <w:lvlJc w:val="left"/>
    </w:lvl>
    <w:lvl w:ilvl="4" w:tplc="F1E0E7AC">
      <w:start w:val="1"/>
      <w:numFmt w:val="bullet"/>
      <w:lvlText w:val=""/>
      <w:lvlJc w:val="left"/>
    </w:lvl>
    <w:lvl w:ilvl="5" w:tplc="75E6897C">
      <w:start w:val="1"/>
      <w:numFmt w:val="bullet"/>
      <w:lvlText w:val=""/>
      <w:lvlJc w:val="left"/>
    </w:lvl>
    <w:lvl w:ilvl="6" w:tplc="BD587C5A">
      <w:start w:val="1"/>
      <w:numFmt w:val="bullet"/>
      <w:lvlText w:val=""/>
      <w:lvlJc w:val="left"/>
    </w:lvl>
    <w:lvl w:ilvl="7" w:tplc="16C26628">
      <w:start w:val="1"/>
      <w:numFmt w:val="bullet"/>
      <w:lvlText w:val=""/>
      <w:lvlJc w:val="left"/>
    </w:lvl>
    <w:lvl w:ilvl="8" w:tplc="6C881C2C">
      <w:start w:val="1"/>
      <w:numFmt w:val="bullet"/>
      <w:lvlText w:val=""/>
      <w:lvlJc w:val="left"/>
    </w:lvl>
  </w:abstractNum>
  <w:abstractNum w:abstractNumId="4">
    <w:nsid w:val="02C7312B"/>
    <w:multiLevelType w:val="hybridMultilevel"/>
    <w:tmpl w:val="072A4D7E"/>
    <w:lvl w:ilvl="0" w:tplc="484022D4">
      <w:start w:val="1"/>
      <w:numFmt w:val="bullet"/>
      <w:lvlText w:val="●"/>
      <w:lvlJc w:val="left"/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917CF1"/>
    <w:multiLevelType w:val="hybridMultilevel"/>
    <w:tmpl w:val="F5A45F1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09A6636B"/>
    <w:multiLevelType w:val="hybridMultilevel"/>
    <w:tmpl w:val="B8B0E1E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3B1C4C"/>
    <w:multiLevelType w:val="hybridMultilevel"/>
    <w:tmpl w:val="51662836"/>
    <w:lvl w:ilvl="0" w:tplc="93140A2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486C30"/>
    <w:multiLevelType w:val="hybridMultilevel"/>
    <w:tmpl w:val="D59C384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E721B8"/>
    <w:multiLevelType w:val="hybridMultilevel"/>
    <w:tmpl w:val="AF6EAA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0069A2"/>
    <w:multiLevelType w:val="multilevel"/>
    <w:tmpl w:val="E22A1B4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9651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1006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1399068E"/>
    <w:multiLevelType w:val="hybridMultilevel"/>
    <w:tmpl w:val="0818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814C1B"/>
    <w:multiLevelType w:val="hybridMultilevel"/>
    <w:tmpl w:val="FE12A7C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8261FB"/>
    <w:multiLevelType w:val="hybridMultilevel"/>
    <w:tmpl w:val="624A21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801F44"/>
    <w:multiLevelType w:val="hybridMultilevel"/>
    <w:tmpl w:val="45A6838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6738A5"/>
    <w:multiLevelType w:val="hybridMultilevel"/>
    <w:tmpl w:val="00D2BFC4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811FF6"/>
    <w:multiLevelType w:val="hybridMultilevel"/>
    <w:tmpl w:val="721C0DC8"/>
    <w:lvl w:ilvl="0" w:tplc="340A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7">
    <w:nsid w:val="382C3D32"/>
    <w:multiLevelType w:val="hybridMultilevel"/>
    <w:tmpl w:val="BBB460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374723"/>
    <w:multiLevelType w:val="hybridMultilevel"/>
    <w:tmpl w:val="7D56E5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8062C9"/>
    <w:multiLevelType w:val="hybridMultilevel"/>
    <w:tmpl w:val="00D2BFC4"/>
    <w:lvl w:ilvl="0" w:tplc="08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9A7630"/>
    <w:multiLevelType w:val="hybridMultilevel"/>
    <w:tmpl w:val="40A6B03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A51551D"/>
    <w:multiLevelType w:val="hybridMultilevel"/>
    <w:tmpl w:val="268C12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12707C"/>
    <w:multiLevelType w:val="hybridMultilevel"/>
    <w:tmpl w:val="37144E3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24C06AA"/>
    <w:multiLevelType w:val="hybridMultilevel"/>
    <w:tmpl w:val="D59C41C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FE05A9"/>
    <w:multiLevelType w:val="hybridMultilevel"/>
    <w:tmpl w:val="C2189AF2"/>
    <w:lvl w:ilvl="0" w:tplc="08C0ECAE">
      <w:start w:val="1"/>
      <w:numFmt w:val="bullet"/>
      <w:lvlText w:val="●"/>
      <w:lvlJc w:val="left"/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DB4610"/>
    <w:multiLevelType w:val="hybridMultilevel"/>
    <w:tmpl w:val="31226D44"/>
    <w:lvl w:ilvl="0" w:tplc="340A0015">
      <w:start w:val="1"/>
      <w:numFmt w:val="upperLetter"/>
      <w:lvlText w:val="%1."/>
      <w:lvlJc w:val="left"/>
      <w:pPr>
        <w:ind w:left="2160" w:hanging="360"/>
      </w:pPr>
    </w:lvl>
    <w:lvl w:ilvl="1" w:tplc="340A0019" w:tentative="1">
      <w:start w:val="1"/>
      <w:numFmt w:val="lowerLetter"/>
      <w:lvlText w:val="%2."/>
      <w:lvlJc w:val="left"/>
      <w:pPr>
        <w:ind w:left="2880" w:hanging="360"/>
      </w:pPr>
    </w:lvl>
    <w:lvl w:ilvl="2" w:tplc="340A001B" w:tentative="1">
      <w:start w:val="1"/>
      <w:numFmt w:val="lowerRoman"/>
      <w:lvlText w:val="%3."/>
      <w:lvlJc w:val="right"/>
      <w:pPr>
        <w:ind w:left="3600" w:hanging="180"/>
      </w:pPr>
    </w:lvl>
    <w:lvl w:ilvl="3" w:tplc="340A000F" w:tentative="1">
      <w:start w:val="1"/>
      <w:numFmt w:val="decimal"/>
      <w:lvlText w:val="%4."/>
      <w:lvlJc w:val="left"/>
      <w:pPr>
        <w:ind w:left="4320" w:hanging="360"/>
      </w:pPr>
    </w:lvl>
    <w:lvl w:ilvl="4" w:tplc="340A0019" w:tentative="1">
      <w:start w:val="1"/>
      <w:numFmt w:val="lowerLetter"/>
      <w:lvlText w:val="%5."/>
      <w:lvlJc w:val="left"/>
      <w:pPr>
        <w:ind w:left="5040" w:hanging="360"/>
      </w:pPr>
    </w:lvl>
    <w:lvl w:ilvl="5" w:tplc="340A001B" w:tentative="1">
      <w:start w:val="1"/>
      <w:numFmt w:val="lowerRoman"/>
      <w:lvlText w:val="%6."/>
      <w:lvlJc w:val="right"/>
      <w:pPr>
        <w:ind w:left="5760" w:hanging="180"/>
      </w:pPr>
    </w:lvl>
    <w:lvl w:ilvl="6" w:tplc="340A000F" w:tentative="1">
      <w:start w:val="1"/>
      <w:numFmt w:val="decimal"/>
      <w:lvlText w:val="%7."/>
      <w:lvlJc w:val="left"/>
      <w:pPr>
        <w:ind w:left="6480" w:hanging="360"/>
      </w:pPr>
    </w:lvl>
    <w:lvl w:ilvl="7" w:tplc="340A0019" w:tentative="1">
      <w:start w:val="1"/>
      <w:numFmt w:val="lowerLetter"/>
      <w:lvlText w:val="%8."/>
      <w:lvlJc w:val="left"/>
      <w:pPr>
        <w:ind w:left="7200" w:hanging="360"/>
      </w:pPr>
    </w:lvl>
    <w:lvl w:ilvl="8" w:tplc="34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5DA676FB"/>
    <w:multiLevelType w:val="hybridMultilevel"/>
    <w:tmpl w:val="9BE63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40A0015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DA54DC"/>
    <w:multiLevelType w:val="hybridMultilevel"/>
    <w:tmpl w:val="A4524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F35280"/>
    <w:multiLevelType w:val="hybridMultilevel"/>
    <w:tmpl w:val="0DC8021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510EA9"/>
    <w:multiLevelType w:val="hybridMultilevel"/>
    <w:tmpl w:val="354046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D52AD7"/>
    <w:multiLevelType w:val="hybridMultilevel"/>
    <w:tmpl w:val="76BA2A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152E4C"/>
    <w:multiLevelType w:val="hybridMultilevel"/>
    <w:tmpl w:val="9BFC8DC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A5061E"/>
    <w:multiLevelType w:val="hybridMultilevel"/>
    <w:tmpl w:val="93FA4CF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7"/>
  </w:num>
  <w:num w:numId="5">
    <w:abstractNumId w:val="30"/>
  </w:num>
  <w:num w:numId="6">
    <w:abstractNumId w:val="6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8"/>
  </w:num>
  <w:num w:numId="12">
    <w:abstractNumId w:val="23"/>
  </w:num>
  <w:num w:numId="13">
    <w:abstractNumId w:val="26"/>
  </w:num>
  <w:num w:numId="14">
    <w:abstractNumId w:val="15"/>
  </w:num>
  <w:num w:numId="15">
    <w:abstractNumId w:val="25"/>
  </w:num>
  <w:num w:numId="16">
    <w:abstractNumId w:val="21"/>
  </w:num>
  <w:num w:numId="17">
    <w:abstractNumId w:val="28"/>
  </w:num>
  <w:num w:numId="18">
    <w:abstractNumId w:val="9"/>
  </w:num>
  <w:num w:numId="19">
    <w:abstractNumId w:val="29"/>
  </w:num>
  <w:num w:numId="20">
    <w:abstractNumId w:val="4"/>
  </w:num>
  <w:num w:numId="21">
    <w:abstractNumId w:val="24"/>
  </w:num>
  <w:num w:numId="22">
    <w:abstractNumId w:val="32"/>
  </w:num>
  <w:num w:numId="23">
    <w:abstractNumId w:val="31"/>
  </w:num>
  <w:num w:numId="24">
    <w:abstractNumId w:val="12"/>
  </w:num>
  <w:num w:numId="25">
    <w:abstractNumId w:val="19"/>
  </w:num>
  <w:num w:numId="26">
    <w:abstractNumId w:val="18"/>
  </w:num>
  <w:num w:numId="27">
    <w:abstractNumId w:val="20"/>
  </w:num>
  <w:num w:numId="28">
    <w:abstractNumId w:val="16"/>
  </w:num>
  <w:num w:numId="29">
    <w:abstractNumId w:val="14"/>
  </w:num>
  <w:num w:numId="30">
    <w:abstractNumId w:val="13"/>
  </w:num>
  <w:num w:numId="31">
    <w:abstractNumId w:val="22"/>
  </w:num>
  <w:num w:numId="32">
    <w:abstractNumId w:val="27"/>
  </w:num>
  <w:num w:numId="33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65"/>
    <w:rsid w:val="000016F0"/>
    <w:rsid w:val="0000312B"/>
    <w:rsid w:val="00003293"/>
    <w:rsid w:val="00003C59"/>
    <w:rsid w:val="00003ECD"/>
    <w:rsid w:val="00012109"/>
    <w:rsid w:val="00012FD8"/>
    <w:rsid w:val="000134C0"/>
    <w:rsid w:val="000147DD"/>
    <w:rsid w:val="000149AD"/>
    <w:rsid w:val="000162F8"/>
    <w:rsid w:val="00016F96"/>
    <w:rsid w:val="00017DA8"/>
    <w:rsid w:val="00022CB1"/>
    <w:rsid w:val="00024298"/>
    <w:rsid w:val="00027BB3"/>
    <w:rsid w:val="000308D9"/>
    <w:rsid w:val="00031760"/>
    <w:rsid w:val="000327E0"/>
    <w:rsid w:val="00034962"/>
    <w:rsid w:val="0003574A"/>
    <w:rsid w:val="00036D4B"/>
    <w:rsid w:val="00036DCA"/>
    <w:rsid w:val="0003782E"/>
    <w:rsid w:val="00041968"/>
    <w:rsid w:val="000423B9"/>
    <w:rsid w:val="00043135"/>
    <w:rsid w:val="00046AF2"/>
    <w:rsid w:val="00047C28"/>
    <w:rsid w:val="0005015C"/>
    <w:rsid w:val="00051987"/>
    <w:rsid w:val="00053280"/>
    <w:rsid w:val="00054037"/>
    <w:rsid w:val="0005436A"/>
    <w:rsid w:val="00060C7D"/>
    <w:rsid w:val="000623AA"/>
    <w:rsid w:val="00064D89"/>
    <w:rsid w:val="000675D9"/>
    <w:rsid w:val="0007061B"/>
    <w:rsid w:val="000725E5"/>
    <w:rsid w:val="00072D08"/>
    <w:rsid w:val="00072D44"/>
    <w:rsid w:val="00073689"/>
    <w:rsid w:val="00074E37"/>
    <w:rsid w:val="00075BCA"/>
    <w:rsid w:val="00083166"/>
    <w:rsid w:val="0008395F"/>
    <w:rsid w:val="000841F9"/>
    <w:rsid w:val="00084356"/>
    <w:rsid w:val="000843B9"/>
    <w:rsid w:val="00085657"/>
    <w:rsid w:val="000870E0"/>
    <w:rsid w:val="00087E57"/>
    <w:rsid w:val="0009100E"/>
    <w:rsid w:val="0009127C"/>
    <w:rsid w:val="00091883"/>
    <w:rsid w:val="000936E4"/>
    <w:rsid w:val="00093D06"/>
    <w:rsid w:val="00093E72"/>
    <w:rsid w:val="00096E19"/>
    <w:rsid w:val="000A11E4"/>
    <w:rsid w:val="000A1BA2"/>
    <w:rsid w:val="000A48C5"/>
    <w:rsid w:val="000A7608"/>
    <w:rsid w:val="000B09AE"/>
    <w:rsid w:val="000B0E5B"/>
    <w:rsid w:val="000B2DC2"/>
    <w:rsid w:val="000B358D"/>
    <w:rsid w:val="000B42C4"/>
    <w:rsid w:val="000B472C"/>
    <w:rsid w:val="000B49A2"/>
    <w:rsid w:val="000B4A6B"/>
    <w:rsid w:val="000B5780"/>
    <w:rsid w:val="000B6088"/>
    <w:rsid w:val="000B66C9"/>
    <w:rsid w:val="000B6E24"/>
    <w:rsid w:val="000C0F8A"/>
    <w:rsid w:val="000C2538"/>
    <w:rsid w:val="000C2CE0"/>
    <w:rsid w:val="000C3056"/>
    <w:rsid w:val="000C3927"/>
    <w:rsid w:val="000C3D0E"/>
    <w:rsid w:val="000C3F78"/>
    <w:rsid w:val="000C4EFD"/>
    <w:rsid w:val="000C6BA3"/>
    <w:rsid w:val="000D1297"/>
    <w:rsid w:val="000D3369"/>
    <w:rsid w:val="000D33AA"/>
    <w:rsid w:val="000D3BC5"/>
    <w:rsid w:val="000D557D"/>
    <w:rsid w:val="000D5E36"/>
    <w:rsid w:val="000E0CB6"/>
    <w:rsid w:val="000E1D0B"/>
    <w:rsid w:val="000E3981"/>
    <w:rsid w:val="000E5434"/>
    <w:rsid w:val="000E6117"/>
    <w:rsid w:val="000E71D5"/>
    <w:rsid w:val="000F04E1"/>
    <w:rsid w:val="000F4A5C"/>
    <w:rsid w:val="000F4FFE"/>
    <w:rsid w:val="000F5A34"/>
    <w:rsid w:val="000F6417"/>
    <w:rsid w:val="000F717C"/>
    <w:rsid w:val="000F7B44"/>
    <w:rsid w:val="0010259A"/>
    <w:rsid w:val="00102C9F"/>
    <w:rsid w:val="00103B11"/>
    <w:rsid w:val="00105A58"/>
    <w:rsid w:val="00105D8A"/>
    <w:rsid w:val="001078D0"/>
    <w:rsid w:val="00107CF9"/>
    <w:rsid w:val="0011064D"/>
    <w:rsid w:val="00111BA3"/>
    <w:rsid w:val="00111CAF"/>
    <w:rsid w:val="00112D28"/>
    <w:rsid w:val="001148B5"/>
    <w:rsid w:val="00116656"/>
    <w:rsid w:val="0011676D"/>
    <w:rsid w:val="001169E8"/>
    <w:rsid w:val="0012309F"/>
    <w:rsid w:val="00123272"/>
    <w:rsid w:val="00126695"/>
    <w:rsid w:val="00126E19"/>
    <w:rsid w:val="00127517"/>
    <w:rsid w:val="001277A0"/>
    <w:rsid w:val="00130AFF"/>
    <w:rsid w:val="001312E4"/>
    <w:rsid w:val="0013240A"/>
    <w:rsid w:val="00132664"/>
    <w:rsid w:val="00132803"/>
    <w:rsid w:val="00132EAD"/>
    <w:rsid w:val="0013305A"/>
    <w:rsid w:val="001333AD"/>
    <w:rsid w:val="00134B77"/>
    <w:rsid w:val="00134F31"/>
    <w:rsid w:val="00136999"/>
    <w:rsid w:val="00141233"/>
    <w:rsid w:val="0014140B"/>
    <w:rsid w:val="0014170D"/>
    <w:rsid w:val="0014506B"/>
    <w:rsid w:val="00146E1E"/>
    <w:rsid w:val="00146F46"/>
    <w:rsid w:val="00151F5C"/>
    <w:rsid w:val="0016019D"/>
    <w:rsid w:val="00160B3C"/>
    <w:rsid w:val="00161005"/>
    <w:rsid w:val="00163069"/>
    <w:rsid w:val="00163E34"/>
    <w:rsid w:val="00164BC1"/>
    <w:rsid w:val="00165104"/>
    <w:rsid w:val="0017236E"/>
    <w:rsid w:val="00172F67"/>
    <w:rsid w:val="001736D4"/>
    <w:rsid w:val="00173D17"/>
    <w:rsid w:val="00173EA9"/>
    <w:rsid w:val="00174028"/>
    <w:rsid w:val="00175561"/>
    <w:rsid w:val="00175B95"/>
    <w:rsid w:val="0017602E"/>
    <w:rsid w:val="00177988"/>
    <w:rsid w:val="001803A8"/>
    <w:rsid w:val="00180CAB"/>
    <w:rsid w:val="001822EE"/>
    <w:rsid w:val="00182D07"/>
    <w:rsid w:val="001836D7"/>
    <w:rsid w:val="0018426C"/>
    <w:rsid w:val="001847A5"/>
    <w:rsid w:val="001878F2"/>
    <w:rsid w:val="001910C6"/>
    <w:rsid w:val="001939A8"/>
    <w:rsid w:val="0019786A"/>
    <w:rsid w:val="00197A3A"/>
    <w:rsid w:val="001A21C6"/>
    <w:rsid w:val="001A2413"/>
    <w:rsid w:val="001A33CE"/>
    <w:rsid w:val="001A37C6"/>
    <w:rsid w:val="001A438A"/>
    <w:rsid w:val="001A60A3"/>
    <w:rsid w:val="001A63F9"/>
    <w:rsid w:val="001A78AD"/>
    <w:rsid w:val="001A78C9"/>
    <w:rsid w:val="001B2F74"/>
    <w:rsid w:val="001B7ABF"/>
    <w:rsid w:val="001C1ABE"/>
    <w:rsid w:val="001C2A3C"/>
    <w:rsid w:val="001C3527"/>
    <w:rsid w:val="001C502F"/>
    <w:rsid w:val="001C67CF"/>
    <w:rsid w:val="001D08DC"/>
    <w:rsid w:val="001D0A22"/>
    <w:rsid w:val="001D0F2B"/>
    <w:rsid w:val="001D352A"/>
    <w:rsid w:val="001D3B58"/>
    <w:rsid w:val="001D56FA"/>
    <w:rsid w:val="001D5B92"/>
    <w:rsid w:val="001D6D93"/>
    <w:rsid w:val="001D793D"/>
    <w:rsid w:val="001E1624"/>
    <w:rsid w:val="001E17DB"/>
    <w:rsid w:val="001E2065"/>
    <w:rsid w:val="001E2481"/>
    <w:rsid w:val="001E2812"/>
    <w:rsid w:val="001E298A"/>
    <w:rsid w:val="001E6129"/>
    <w:rsid w:val="001E7F7D"/>
    <w:rsid w:val="001F0589"/>
    <w:rsid w:val="001F1BE8"/>
    <w:rsid w:val="001F1C04"/>
    <w:rsid w:val="001F1E8F"/>
    <w:rsid w:val="001F1F8A"/>
    <w:rsid w:val="001F34D5"/>
    <w:rsid w:val="001F435A"/>
    <w:rsid w:val="001F669E"/>
    <w:rsid w:val="00200156"/>
    <w:rsid w:val="0020021C"/>
    <w:rsid w:val="002008C2"/>
    <w:rsid w:val="00200EDF"/>
    <w:rsid w:val="00202153"/>
    <w:rsid w:val="00203E21"/>
    <w:rsid w:val="002041B6"/>
    <w:rsid w:val="002047D9"/>
    <w:rsid w:val="00205729"/>
    <w:rsid w:val="00206888"/>
    <w:rsid w:val="00206B62"/>
    <w:rsid w:val="0020765A"/>
    <w:rsid w:val="002116E4"/>
    <w:rsid w:val="0021212D"/>
    <w:rsid w:val="002130CA"/>
    <w:rsid w:val="00216FB2"/>
    <w:rsid w:val="0022161A"/>
    <w:rsid w:val="00223EFF"/>
    <w:rsid w:val="00224271"/>
    <w:rsid w:val="00225D15"/>
    <w:rsid w:val="00226B0E"/>
    <w:rsid w:val="00230E14"/>
    <w:rsid w:val="00230E71"/>
    <w:rsid w:val="002311F9"/>
    <w:rsid w:val="002315CA"/>
    <w:rsid w:val="00232C68"/>
    <w:rsid w:val="002348D5"/>
    <w:rsid w:val="00234A20"/>
    <w:rsid w:val="00234A8C"/>
    <w:rsid w:val="002354AA"/>
    <w:rsid w:val="0023605F"/>
    <w:rsid w:val="00236472"/>
    <w:rsid w:val="00241BE8"/>
    <w:rsid w:val="00241D99"/>
    <w:rsid w:val="00244D6E"/>
    <w:rsid w:val="00245104"/>
    <w:rsid w:val="00246483"/>
    <w:rsid w:val="00250349"/>
    <w:rsid w:val="0025134D"/>
    <w:rsid w:val="002537C1"/>
    <w:rsid w:val="00253B71"/>
    <w:rsid w:val="00253EB2"/>
    <w:rsid w:val="00256C8B"/>
    <w:rsid w:val="002607B7"/>
    <w:rsid w:val="0026216E"/>
    <w:rsid w:val="00263383"/>
    <w:rsid w:val="00264157"/>
    <w:rsid w:val="00265CA5"/>
    <w:rsid w:val="00265F38"/>
    <w:rsid w:val="002661CB"/>
    <w:rsid w:val="00270003"/>
    <w:rsid w:val="00270494"/>
    <w:rsid w:val="00270EA8"/>
    <w:rsid w:val="002717A6"/>
    <w:rsid w:val="00271F78"/>
    <w:rsid w:val="00272E43"/>
    <w:rsid w:val="002730FA"/>
    <w:rsid w:val="002732F4"/>
    <w:rsid w:val="00275CD3"/>
    <w:rsid w:val="00276088"/>
    <w:rsid w:val="002770B1"/>
    <w:rsid w:val="002774B2"/>
    <w:rsid w:val="0027755A"/>
    <w:rsid w:val="00277EFC"/>
    <w:rsid w:val="00280139"/>
    <w:rsid w:val="00284224"/>
    <w:rsid w:val="00284735"/>
    <w:rsid w:val="00284793"/>
    <w:rsid w:val="002857D7"/>
    <w:rsid w:val="0028625B"/>
    <w:rsid w:val="00287334"/>
    <w:rsid w:val="00290E48"/>
    <w:rsid w:val="00293287"/>
    <w:rsid w:val="00293D9F"/>
    <w:rsid w:val="00293DE7"/>
    <w:rsid w:val="002944DE"/>
    <w:rsid w:val="00294C19"/>
    <w:rsid w:val="00296A34"/>
    <w:rsid w:val="002A1D5D"/>
    <w:rsid w:val="002A2F45"/>
    <w:rsid w:val="002A3128"/>
    <w:rsid w:val="002A577A"/>
    <w:rsid w:val="002A6148"/>
    <w:rsid w:val="002A74F3"/>
    <w:rsid w:val="002A7CE7"/>
    <w:rsid w:val="002B050A"/>
    <w:rsid w:val="002B2267"/>
    <w:rsid w:val="002B2D56"/>
    <w:rsid w:val="002B367E"/>
    <w:rsid w:val="002B55A5"/>
    <w:rsid w:val="002B5A9E"/>
    <w:rsid w:val="002B5F74"/>
    <w:rsid w:val="002B5FC8"/>
    <w:rsid w:val="002B6276"/>
    <w:rsid w:val="002B6C3E"/>
    <w:rsid w:val="002C2AFD"/>
    <w:rsid w:val="002C3403"/>
    <w:rsid w:val="002C346E"/>
    <w:rsid w:val="002C3D53"/>
    <w:rsid w:val="002C4BAE"/>
    <w:rsid w:val="002C508F"/>
    <w:rsid w:val="002C5B13"/>
    <w:rsid w:val="002C6384"/>
    <w:rsid w:val="002C6F5F"/>
    <w:rsid w:val="002C74AF"/>
    <w:rsid w:val="002C7C5E"/>
    <w:rsid w:val="002D0EF8"/>
    <w:rsid w:val="002D135A"/>
    <w:rsid w:val="002D24F2"/>
    <w:rsid w:val="002D27FA"/>
    <w:rsid w:val="002D40AC"/>
    <w:rsid w:val="002D5F23"/>
    <w:rsid w:val="002D6308"/>
    <w:rsid w:val="002E1A13"/>
    <w:rsid w:val="002E1EF9"/>
    <w:rsid w:val="002E419E"/>
    <w:rsid w:val="002E4A2D"/>
    <w:rsid w:val="002E50E4"/>
    <w:rsid w:val="002E5CDF"/>
    <w:rsid w:val="002E67DC"/>
    <w:rsid w:val="002E7DA0"/>
    <w:rsid w:val="002F47F1"/>
    <w:rsid w:val="002F6062"/>
    <w:rsid w:val="002F65A3"/>
    <w:rsid w:val="002F7875"/>
    <w:rsid w:val="002F7A55"/>
    <w:rsid w:val="00300046"/>
    <w:rsid w:val="0030030F"/>
    <w:rsid w:val="00300D61"/>
    <w:rsid w:val="003011F7"/>
    <w:rsid w:val="00305818"/>
    <w:rsid w:val="00306472"/>
    <w:rsid w:val="00306D2F"/>
    <w:rsid w:val="00310458"/>
    <w:rsid w:val="003108BC"/>
    <w:rsid w:val="003118E5"/>
    <w:rsid w:val="00313BD5"/>
    <w:rsid w:val="003142A0"/>
    <w:rsid w:val="0031540F"/>
    <w:rsid w:val="00316DA3"/>
    <w:rsid w:val="00317852"/>
    <w:rsid w:val="003213E0"/>
    <w:rsid w:val="00321DA1"/>
    <w:rsid w:val="003222B5"/>
    <w:rsid w:val="00322807"/>
    <w:rsid w:val="003231F6"/>
    <w:rsid w:val="00324F52"/>
    <w:rsid w:val="00326D82"/>
    <w:rsid w:val="00330848"/>
    <w:rsid w:val="003309E4"/>
    <w:rsid w:val="003314FD"/>
    <w:rsid w:val="00331ABD"/>
    <w:rsid w:val="00331EAC"/>
    <w:rsid w:val="00332034"/>
    <w:rsid w:val="00333A48"/>
    <w:rsid w:val="00334EE6"/>
    <w:rsid w:val="003357C0"/>
    <w:rsid w:val="00335856"/>
    <w:rsid w:val="00335D2C"/>
    <w:rsid w:val="0033754D"/>
    <w:rsid w:val="00343367"/>
    <w:rsid w:val="003441F2"/>
    <w:rsid w:val="0034791E"/>
    <w:rsid w:val="0035049A"/>
    <w:rsid w:val="00350964"/>
    <w:rsid w:val="003516BA"/>
    <w:rsid w:val="003532D3"/>
    <w:rsid w:val="003547C7"/>
    <w:rsid w:val="00361A6E"/>
    <w:rsid w:val="00362FC9"/>
    <w:rsid w:val="00362FF7"/>
    <w:rsid w:val="00363C84"/>
    <w:rsid w:val="003643FB"/>
    <w:rsid w:val="00364BF7"/>
    <w:rsid w:val="00366054"/>
    <w:rsid w:val="00367511"/>
    <w:rsid w:val="00371CFB"/>
    <w:rsid w:val="00372E43"/>
    <w:rsid w:val="00374916"/>
    <w:rsid w:val="00374D17"/>
    <w:rsid w:val="003765B6"/>
    <w:rsid w:val="0037736B"/>
    <w:rsid w:val="003806CC"/>
    <w:rsid w:val="00382757"/>
    <w:rsid w:val="00383205"/>
    <w:rsid w:val="00383466"/>
    <w:rsid w:val="0038592E"/>
    <w:rsid w:val="003867EA"/>
    <w:rsid w:val="00386F96"/>
    <w:rsid w:val="00390CAF"/>
    <w:rsid w:val="0039244F"/>
    <w:rsid w:val="00393747"/>
    <w:rsid w:val="00394526"/>
    <w:rsid w:val="00395869"/>
    <w:rsid w:val="00396B69"/>
    <w:rsid w:val="00396BD3"/>
    <w:rsid w:val="0039703F"/>
    <w:rsid w:val="003A16F1"/>
    <w:rsid w:val="003A1BA6"/>
    <w:rsid w:val="003A23E6"/>
    <w:rsid w:val="003A5408"/>
    <w:rsid w:val="003A6E1F"/>
    <w:rsid w:val="003A7857"/>
    <w:rsid w:val="003B1CDA"/>
    <w:rsid w:val="003B217A"/>
    <w:rsid w:val="003B33A5"/>
    <w:rsid w:val="003B64E9"/>
    <w:rsid w:val="003C09FB"/>
    <w:rsid w:val="003C0BCB"/>
    <w:rsid w:val="003C2DCD"/>
    <w:rsid w:val="003C528F"/>
    <w:rsid w:val="003C594C"/>
    <w:rsid w:val="003D0AB5"/>
    <w:rsid w:val="003D2B3D"/>
    <w:rsid w:val="003D3DD2"/>
    <w:rsid w:val="003D45D3"/>
    <w:rsid w:val="003D5213"/>
    <w:rsid w:val="003D62F7"/>
    <w:rsid w:val="003D66C7"/>
    <w:rsid w:val="003D787E"/>
    <w:rsid w:val="003E1EAB"/>
    <w:rsid w:val="003E4B40"/>
    <w:rsid w:val="003E656A"/>
    <w:rsid w:val="003F1116"/>
    <w:rsid w:val="003F1890"/>
    <w:rsid w:val="003F31E3"/>
    <w:rsid w:val="003F7470"/>
    <w:rsid w:val="00400DE7"/>
    <w:rsid w:val="00400F14"/>
    <w:rsid w:val="00401489"/>
    <w:rsid w:val="00402239"/>
    <w:rsid w:val="00402586"/>
    <w:rsid w:val="00406E36"/>
    <w:rsid w:val="0041032B"/>
    <w:rsid w:val="004111CE"/>
    <w:rsid w:val="004113B0"/>
    <w:rsid w:val="00412633"/>
    <w:rsid w:val="004126A4"/>
    <w:rsid w:val="00412BB6"/>
    <w:rsid w:val="00414EFA"/>
    <w:rsid w:val="0041530E"/>
    <w:rsid w:val="00415C97"/>
    <w:rsid w:val="0041636D"/>
    <w:rsid w:val="00416FED"/>
    <w:rsid w:val="00417BE8"/>
    <w:rsid w:val="00417CD1"/>
    <w:rsid w:val="00420659"/>
    <w:rsid w:val="00420BB3"/>
    <w:rsid w:val="004219FB"/>
    <w:rsid w:val="004234CB"/>
    <w:rsid w:val="00423A9C"/>
    <w:rsid w:val="00423DC7"/>
    <w:rsid w:val="00424B10"/>
    <w:rsid w:val="00427A5E"/>
    <w:rsid w:val="004304E8"/>
    <w:rsid w:val="00431691"/>
    <w:rsid w:val="004323B7"/>
    <w:rsid w:val="004324F1"/>
    <w:rsid w:val="00432CDC"/>
    <w:rsid w:val="0043430B"/>
    <w:rsid w:val="00435827"/>
    <w:rsid w:val="0043595C"/>
    <w:rsid w:val="0043672F"/>
    <w:rsid w:val="00442068"/>
    <w:rsid w:val="00443EC3"/>
    <w:rsid w:val="00444CA1"/>
    <w:rsid w:val="004453CD"/>
    <w:rsid w:val="00446A2C"/>
    <w:rsid w:val="004514C6"/>
    <w:rsid w:val="004522B2"/>
    <w:rsid w:val="0045254F"/>
    <w:rsid w:val="0045467F"/>
    <w:rsid w:val="00454BD6"/>
    <w:rsid w:val="00455B1E"/>
    <w:rsid w:val="00460B85"/>
    <w:rsid w:val="00463D9D"/>
    <w:rsid w:val="00465001"/>
    <w:rsid w:val="00465D37"/>
    <w:rsid w:val="00466E8A"/>
    <w:rsid w:val="00467BC4"/>
    <w:rsid w:val="00472767"/>
    <w:rsid w:val="0047314F"/>
    <w:rsid w:val="00474D63"/>
    <w:rsid w:val="00475083"/>
    <w:rsid w:val="00475D0B"/>
    <w:rsid w:val="004769E0"/>
    <w:rsid w:val="00483E87"/>
    <w:rsid w:val="0048400B"/>
    <w:rsid w:val="00484191"/>
    <w:rsid w:val="004843F8"/>
    <w:rsid w:val="004862E4"/>
    <w:rsid w:val="0048748A"/>
    <w:rsid w:val="00490FAD"/>
    <w:rsid w:val="00491DAA"/>
    <w:rsid w:val="004927E9"/>
    <w:rsid w:val="0049334D"/>
    <w:rsid w:val="00493C0E"/>
    <w:rsid w:val="00494E48"/>
    <w:rsid w:val="0049752E"/>
    <w:rsid w:val="004975B4"/>
    <w:rsid w:val="00497740"/>
    <w:rsid w:val="00497950"/>
    <w:rsid w:val="004A20F5"/>
    <w:rsid w:val="004A21A7"/>
    <w:rsid w:val="004A27A4"/>
    <w:rsid w:val="004A3368"/>
    <w:rsid w:val="004A364F"/>
    <w:rsid w:val="004A3947"/>
    <w:rsid w:val="004A44CE"/>
    <w:rsid w:val="004A4D02"/>
    <w:rsid w:val="004A5B1B"/>
    <w:rsid w:val="004A677A"/>
    <w:rsid w:val="004A75F2"/>
    <w:rsid w:val="004A7C88"/>
    <w:rsid w:val="004B0BF4"/>
    <w:rsid w:val="004B0CB4"/>
    <w:rsid w:val="004B0E1A"/>
    <w:rsid w:val="004B117F"/>
    <w:rsid w:val="004B1EE9"/>
    <w:rsid w:val="004B202A"/>
    <w:rsid w:val="004B31EA"/>
    <w:rsid w:val="004B3266"/>
    <w:rsid w:val="004B3CE2"/>
    <w:rsid w:val="004B5500"/>
    <w:rsid w:val="004B7483"/>
    <w:rsid w:val="004C0300"/>
    <w:rsid w:val="004C060A"/>
    <w:rsid w:val="004C3192"/>
    <w:rsid w:val="004D0A1F"/>
    <w:rsid w:val="004D0DF7"/>
    <w:rsid w:val="004D130A"/>
    <w:rsid w:val="004D18D3"/>
    <w:rsid w:val="004D3539"/>
    <w:rsid w:val="004D4101"/>
    <w:rsid w:val="004E579F"/>
    <w:rsid w:val="004E6D1E"/>
    <w:rsid w:val="004E6E4D"/>
    <w:rsid w:val="004F1068"/>
    <w:rsid w:val="004F11B1"/>
    <w:rsid w:val="004F133C"/>
    <w:rsid w:val="004F327B"/>
    <w:rsid w:val="004F452F"/>
    <w:rsid w:val="004F6141"/>
    <w:rsid w:val="004F7A4E"/>
    <w:rsid w:val="004F7FF0"/>
    <w:rsid w:val="005017D5"/>
    <w:rsid w:val="00505C6D"/>
    <w:rsid w:val="00510555"/>
    <w:rsid w:val="00510581"/>
    <w:rsid w:val="00510A26"/>
    <w:rsid w:val="00510FFB"/>
    <w:rsid w:val="00511C6E"/>
    <w:rsid w:val="00512700"/>
    <w:rsid w:val="00513F70"/>
    <w:rsid w:val="0051444A"/>
    <w:rsid w:val="0051490C"/>
    <w:rsid w:val="00514AE6"/>
    <w:rsid w:val="00515987"/>
    <w:rsid w:val="00515F89"/>
    <w:rsid w:val="0051618D"/>
    <w:rsid w:val="00520351"/>
    <w:rsid w:val="005216D4"/>
    <w:rsid w:val="00521869"/>
    <w:rsid w:val="00522F17"/>
    <w:rsid w:val="00522F86"/>
    <w:rsid w:val="00524DC9"/>
    <w:rsid w:val="0052554F"/>
    <w:rsid w:val="00527E2B"/>
    <w:rsid w:val="00530613"/>
    <w:rsid w:val="005317A6"/>
    <w:rsid w:val="00533A35"/>
    <w:rsid w:val="00533F20"/>
    <w:rsid w:val="005354B3"/>
    <w:rsid w:val="005374FE"/>
    <w:rsid w:val="00541329"/>
    <w:rsid w:val="00541479"/>
    <w:rsid w:val="00544E82"/>
    <w:rsid w:val="00546F77"/>
    <w:rsid w:val="00550E83"/>
    <w:rsid w:val="00550FD4"/>
    <w:rsid w:val="00551EDB"/>
    <w:rsid w:val="0055746A"/>
    <w:rsid w:val="00557A0C"/>
    <w:rsid w:val="0056210B"/>
    <w:rsid w:val="0056241A"/>
    <w:rsid w:val="00562EF2"/>
    <w:rsid w:val="00563BF2"/>
    <w:rsid w:val="005645A2"/>
    <w:rsid w:val="00564B03"/>
    <w:rsid w:val="00565871"/>
    <w:rsid w:val="005702D7"/>
    <w:rsid w:val="00570759"/>
    <w:rsid w:val="00570794"/>
    <w:rsid w:val="00570994"/>
    <w:rsid w:val="00570FAC"/>
    <w:rsid w:val="00572AFC"/>
    <w:rsid w:val="00573168"/>
    <w:rsid w:val="00573915"/>
    <w:rsid w:val="00573D58"/>
    <w:rsid w:val="00575C57"/>
    <w:rsid w:val="005772F1"/>
    <w:rsid w:val="00584E5F"/>
    <w:rsid w:val="005859C5"/>
    <w:rsid w:val="00585D7B"/>
    <w:rsid w:val="0059067B"/>
    <w:rsid w:val="0059238C"/>
    <w:rsid w:val="00592E48"/>
    <w:rsid w:val="00592F86"/>
    <w:rsid w:val="00593622"/>
    <w:rsid w:val="005971EE"/>
    <w:rsid w:val="005A06CF"/>
    <w:rsid w:val="005A3462"/>
    <w:rsid w:val="005A4D8E"/>
    <w:rsid w:val="005A6D57"/>
    <w:rsid w:val="005B1ECB"/>
    <w:rsid w:val="005B4B1A"/>
    <w:rsid w:val="005B7EC3"/>
    <w:rsid w:val="005C01C8"/>
    <w:rsid w:val="005C2E23"/>
    <w:rsid w:val="005C3984"/>
    <w:rsid w:val="005C4494"/>
    <w:rsid w:val="005C6775"/>
    <w:rsid w:val="005C763E"/>
    <w:rsid w:val="005D26DF"/>
    <w:rsid w:val="005D3619"/>
    <w:rsid w:val="005D4148"/>
    <w:rsid w:val="005D49AB"/>
    <w:rsid w:val="005D6817"/>
    <w:rsid w:val="005D6AD5"/>
    <w:rsid w:val="005E280E"/>
    <w:rsid w:val="005E3796"/>
    <w:rsid w:val="005E43A3"/>
    <w:rsid w:val="005E44C2"/>
    <w:rsid w:val="005E460C"/>
    <w:rsid w:val="005E5215"/>
    <w:rsid w:val="005E78B7"/>
    <w:rsid w:val="005F034A"/>
    <w:rsid w:val="005F1986"/>
    <w:rsid w:val="005F28B3"/>
    <w:rsid w:val="005F2907"/>
    <w:rsid w:val="005F2ED9"/>
    <w:rsid w:val="005F525B"/>
    <w:rsid w:val="005F6E0E"/>
    <w:rsid w:val="005F7AE3"/>
    <w:rsid w:val="00603CDB"/>
    <w:rsid w:val="006048C2"/>
    <w:rsid w:val="00604D2F"/>
    <w:rsid w:val="006055F6"/>
    <w:rsid w:val="00606E07"/>
    <w:rsid w:val="006104EB"/>
    <w:rsid w:val="0061057D"/>
    <w:rsid w:val="00612F7C"/>
    <w:rsid w:val="0061334D"/>
    <w:rsid w:val="0061340D"/>
    <w:rsid w:val="006135EF"/>
    <w:rsid w:val="00614A97"/>
    <w:rsid w:val="00614FD8"/>
    <w:rsid w:val="006153F8"/>
    <w:rsid w:val="0061593A"/>
    <w:rsid w:val="00620981"/>
    <w:rsid w:val="006214B9"/>
    <w:rsid w:val="00621D14"/>
    <w:rsid w:val="00621D6A"/>
    <w:rsid w:val="0062277B"/>
    <w:rsid w:val="006229F2"/>
    <w:rsid w:val="00623FD2"/>
    <w:rsid w:val="006266D6"/>
    <w:rsid w:val="006325EF"/>
    <w:rsid w:val="00632B52"/>
    <w:rsid w:val="00632F8E"/>
    <w:rsid w:val="00634572"/>
    <w:rsid w:val="00634596"/>
    <w:rsid w:val="00635E5D"/>
    <w:rsid w:val="006372FD"/>
    <w:rsid w:val="006375DC"/>
    <w:rsid w:val="00637C3B"/>
    <w:rsid w:val="00637E2B"/>
    <w:rsid w:val="0064109E"/>
    <w:rsid w:val="006418DD"/>
    <w:rsid w:val="00642D64"/>
    <w:rsid w:val="006437B2"/>
    <w:rsid w:val="00643E7D"/>
    <w:rsid w:val="00644500"/>
    <w:rsid w:val="00645CAE"/>
    <w:rsid w:val="00645CF4"/>
    <w:rsid w:val="0064725D"/>
    <w:rsid w:val="00647448"/>
    <w:rsid w:val="006500B9"/>
    <w:rsid w:val="0065056F"/>
    <w:rsid w:val="00650B94"/>
    <w:rsid w:val="00650C52"/>
    <w:rsid w:val="00651B18"/>
    <w:rsid w:val="00653C9E"/>
    <w:rsid w:val="00654493"/>
    <w:rsid w:val="00655621"/>
    <w:rsid w:val="0065577B"/>
    <w:rsid w:val="00656D28"/>
    <w:rsid w:val="00656DFA"/>
    <w:rsid w:val="0066028B"/>
    <w:rsid w:val="00660D15"/>
    <w:rsid w:val="00662898"/>
    <w:rsid w:val="00663B28"/>
    <w:rsid w:val="0066460B"/>
    <w:rsid w:val="00667BDF"/>
    <w:rsid w:val="00670339"/>
    <w:rsid w:val="00674305"/>
    <w:rsid w:val="00674398"/>
    <w:rsid w:val="00674FD5"/>
    <w:rsid w:val="006751C1"/>
    <w:rsid w:val="00676863"/>
    <w:rsid w:val="00677E0A"/>
    <w:rsid w:val="0068078E"/>
    <w:rsid w:val="006817BE"/>
    <w:rsid w:val="00681804"/>
    <w:rsid w:val="00690A11"/>
    <w:rsid w:val="0069193E"/>
    <w:rsid w:val="00691F06"/>
    <w:rsid w:val="00693FD6"/>
    <w:rsid w:val="0069639D"/>
    <w:rsid w:val="00696CE6"/>
    <w:rsid w:val="00697107"/>
    <w:rsid w:val="006A1109"/>
    <w:rsid w:val="006A28D8"/>
    <w:rsid w:val="006A2C2A"/>
    <w:rsid w:val="006A30A0"/>
    <w:rsid w:val="006A3663"/>
    <w:rsid w:val="006A3E77"/>
    <w:rsid w:val="006A66E6"/>
    <w:rsid w:val="006A7661"/>
    <w:rsid w:val="006A7A18"/>
    <w:rsid w:val="006B0ACF"/>
    <w:rsid w:val="006B2612"/>
    <w:rsid w:val="006B3931"/>
    <w:rsid w:val="006B3CBD"/>
    <w:rsid w:val="006B5DF6"/>
    <w:rsid w:val="006C0E9B"/>
    <w:rsid w:val="006C23EC"/>
    <w:rsid w:val="006C25CA"/>
    <w:rsid w:val="006C30DC"/>
    <w:rsid w:val="006C4F59"/>
    <w:rsid w:val="006C573A"/>
    <w:rsid w:val="006D2CF7"/>
    <w:rsid w:val="006D2FCE"/>
    <w:rsid w:val="006D533E"/>
    <w:rsid w:val="006D6E6A"/>
    <w:rsid w:val="006E2106"/>
    <w:rsid w:val="006E25F0"/>
    <w:rsid w:val="006E626E"/>
    <w:rsid w:val="006E767A"/>
    <w:rsid w:val="006E778C"/>
    <w:rsid w:val="006F0574"/>
    <w:rsid w:val="006F0F54"/>
    <w:rsid w:val="006F2A8A"/>
    <w:rsid w:val="006F40BE"/>
    <w:rsid w:val="006F4227"/>
    <w:rsid w:val="006F4D4C"/>
    <w:rsid w:val="006F70F6"/>
    <w:rsid w:val="006F7979"/>
    <w:rsid w:val="00700040"/>
    <w:rsid w:val="00701906"/>
    <w:rsid w:val="0070469C"/>
    <w:rsid w:val="00706FDE"/>
    <w:rsid w:val="0071056F"/>
    <w:rsid w:val="0071058D"/>
    <w:rsid w:val="007106EB"/>
    <w:rsid w:val="0071141D"/>
    <w:rsid w:val="00713333"/>
    <w:rsid w:val="007137F9"/>
    <w:rsid w:val="00713948"/>
    <w:rsid w:val="00715CF1"/>
    <w:rsid w:val="007169E3"/>
    <w:rsid w:val="00717A9D"/>
    <w:rsid w:val="007204AB"/>
    <w:rsid w:val="00720570"/>
    <w:rsid w:val="00720AF2"/>
    <w:rsid w:val="00721368"/>
    <w:rsid w:val="00725D09"/>
    <w:rsid w:val="00726ED0"/>
    <w:rsid w:val="00727A1A"/>
    <w:rsid w:val="00727CD4"/>
    <w:rsid w:val="007304D8"/>
    <w:rsid w:val="00730564"/>
    <w:rsid w:val="00730A4B"/>
    <w:rsid w:val="00733565"/>
    <w:rsid w:val="00734159"/>
    <w:rsid w:val="00734353"/>
    <w:rsid w:val="00734D7D"/>
    <w:rsid w:val="00736F42"/>
    <w:rsid w:val="00737BDE"/>
    <w:rsid w:val="007414A1"/>
    <w:rsid w:val="00747918"/>
    <w:rsid w:val="00750404"/>
    <w:rsid w:val="00751627"/>
    <w:rsid w:val="00752E28"/>
    <w:rsid w:val="00753C82"/>
    <w:rsid w:val="00753F1A"/>
    <w:rsid w:val="00756134"/>
    <w:rsid w:val="0076048E"/>
    <w:rsid w:val="00761D1B"/>
    <w:rsid w:val="00763878"/>
    <w:rsid w:val="00764192"/>
    <w:rsid w:val="00765C29"/>
    <w:rsid w:val="00770994"/>
    <w:rsid w:val="00770D1A"/>
    <w:rsid w:val="007712C2"/>
    <w:rsid w:val="00772568"/>
    <w:rsid w:val="00773803"/>
    <w:rsid w:val="00773B35"/>
    <w:rsid w:val="007750B3"/>
    <w:rsid w:val="007751C6"/>
    <w:rsid w:val="00775C6F"/>
    <w:rsid w:val="00780325"/>
    <w:rsid w:val="00780ACB"/>
    <w:rsid w:val="00780AE0"/>
    <w:rsid w:val="00780FC8"/>
    <w:rsid w:val="00781F10"/>
    <w:rsid w:val="00782054"/>
    <w:rsid w:val="00782955"/>
    <w:rsid w:val="00782A00"/>
    <w:rsid w:val="00785D4F"/>
    <w:rsid w:val="00787B50"/>
    <w:rsid w:val="007907D9"/>
    <w:rsid w:val="00791451"/>
    <w:rsid w:val="007959A4"/>
    <w:rsid w:val="00796567"/>
    <w:rsid w:val="00796E8A"/>
    <w:rsid w:val="007979CF"/>
    <w:rsid w:val="007A2A3B"/>
    <w:rsid w:val="007A48BF"/>
    <w:rsid w:val="007A56FF"/>
    <w:rsid w:val="007A6515"/>
    <w:rsid w:val="007A667E"/>
    <w:rsid w:val="007A79FC"/>
    <w:rsid w:val="007A7F2C"/>
    <w:rsid w:val="007B02F0"/>
    <w:rsid w:val="007B1336"/>
    <w:rsid w:val="007B1D42"/>
    <w:rsid w:val="007B251F"/>
    <w:rsid w:val="007B3DD6"/>
    <w:rsid w:val="007C0EB8"/>
    <w:rsid w:val="007C154A"/>
    <w:rsid w:val="007C170E"/>
    <w:rsid w:val="007C1DAB"/>
    <w:rsid w:val="007C5BED"/>
    <w:rsid w:val="007C72AD"/>
    <w:rsid w:val="007D0D53"/>
    <w:rsid w:val="007D226D"/>
    <w:rsid w:val="007D3D12"/>
    <w:rsid w:val="007D403F"/>
    <w:rsid w:val="007D47FD"/>
    <w:rsid w:val="007D4A08"/>
    <w:rsid w:val="007D4A72"/>
    <w:rsid w:val="007D5793"/>
    <w:rsid w:val="007E0B6F"/>
    <w:rsid w:val="007E0C48"/>
    <w:rsid w:val="007E2529"/>
    <w:rsid w:val="007E4801"/>
    <w:rsid w:val="007E4867"/>
    <w:rsid w:val="007E4A4E"/>
    <w:rsid w:val="007E59E0"/>
    <w:rsid w:val="007E5CA1"/>
    <w:rsid w:val="007E63B1"/>
    <w:rsid w:val="007F02F1"/>
    <w:rsid w:val="007F0369"/>
    <w:rsid w:val="007F252A"/>
    <w:rsid w:val="007F2A81"/>
    <w:rsid w:val="007F2B9E"/>
    <w:rsid w:val="007F3FBD"/>
    <w:rsid w:val="007F591D"/>
    <w:rsid w:val="007F61D9"/>
    <w:rsid w:val="007F68C1"/>
    <w:rsid w:val="007F6AE5"/>
    <w:rsid w:val="007F724C"/>
    <w:rsid w:val="00800065"/>
    <w:rsid w:val="0080095B"/>
    <w:rsid w:val="00801730"/>
    <w:rsid w:val="00802311"/>
    <w:rsid w:val="00802FA4"/>
    <w:rsid w:val="00804BA3"/>
    <w:rsid w:val="00804E6D"/>
    <w:rsid w:val="00804EAF"/>
    <w:rsid w:val="00806FF9"/>
    <w:rsid w:val="00807724"/>
    <w:rsid w:val="00807A7E"/>
    <w:rsid w:val="008106CE"/>
    <w:rsid w:val="00811711"/>
    <w:rsid w:val="008125CC"/>
    <w:rsid w:val="00812CCF"/>
    <w:rsid w:val="0081388F"/>
    <w:rsid w:val="008138A0"/>
    <w:rsid w:val="00813BEE"/>
    <w:rsid w:val="0081595E"/>
    <w:rsid w:val="00816708"/>
    <w:rsid w:val="0081696F"/>
    <w:rsid w:val="00817640"/>
    <w:rsid w:val="008203EF"/>
    <w:rsid w:val="00821725"/>
    <w:rsid w:val="00821A52"/>
    <w:rsid w:val="00822296"/>
    <w:rsid w:val="00822AE5"/>
    <w:rsid w:val="00824973"/>
    <w:rsid w:val="00824A69"/>
    <w:rsid w:val="008255F9"/>
    <w:rsid w:val="00835FE7"/>
    <w:rsid w:val="0083638E"/>
    <w:rsid w:val="00841616"/>
    <w:rsid w:val="00841C13"/>
    <w:rsid w:val="00841F98"/>
    <w:rsid w:val="008420E4"/>
    <w:rsid w:val="0084441D"/>
    <w:rsid w:val="00845672"/>
    <w:rsid w:val="0084578B"/>
    <w:rsid w:val="008463B7"/>
    <w:rsid w:val="008467C3"/>
    <w:rsid w:val="00846CAE"/>
    <w:rsid w:val="00846E62"/>
    <w:rsid w:val="0084739D"/>
    <w:rsid w:val="008479D2"/>
    <w:rsid w:val="00852585"/>
    <w:rsid w:val="008543E8"/>
    <w:rsid w:val="00860848"/>
    <w:rsid w:val="008618FD"/>
    <w:rsid w:val="00861D79"/>
    <w:rsid w:val="0086210A"/>
    <w:rsid w:val="00862B42"/>
    <w:rsid w:val="008635E0"/>
    <w:rsid w:val="008653E0"/>
    <w:rsid w:val="00867E52"/>
    <w:rsid w:val="00872278"/>
    <w:rsid w:val="0087359B"/>
    <w:rsid w:val="00873DD8"/>
    <w:rsid w:val="00874034"/>
    <w:rsid w:val="008770F2"/>
    <w:rsid w:val="00877A91"/>
    <w:rsid w:val="008803DE"/>
    <w:rsid w:val="008805BE"/>
    <w:rsid w:val="00881154"/>
    <w:rsid w:val="00881A80"/>
    <w:rsid w:val="00882D6F"/>
    <w:rsid w:val="0088453F"/>
    <w:rsid w:val="008852C1"/>
    <w:rsid w:val="00885CEA"/>
    <w:rsid w:val="00885D0E"/>
    <w:rsid w:val="00887060"/>
    <w:rsid w:val="00895887"/>
    <w:rsid w:val="00895897"/>
    <w:rsid w:val="00895E90"/>
    <w:rsid w:val="008961BE"/>
    <w:rsid w:val="00896C01"/>
    <w:rsid w:val="00896C39"/>
    <w:rsid w:val="008A189D"/>
    <w:rsid w:val="008A255C"/>
    <w:rsid w:val="008A4F3D"/>
    <w:rsid w:val="008A51C0"/>
    <w:rsid w:val="008A624E"/>
    <w:rsid w:val="008A6936"/>
    <w:rsid w:val="008A7EB0"/>
    <w:rsid w:val="008B0751"/>
    <w:rsid w:val="008B291B"/>
    <w:rsid w:val="008B2DD1"/>
    <w:rsid w:val="008B3C28"/>
    <w:rsid w:val="008B4D01"/>
    <w:rsid w:val="008B58CC"/>
    <w:rsid w:val="008C0BE4"/>
    <w:rsid w:val="008C16BF"/>
    <w:rsid w:val="008C329A"/>
    <w:rsid w:val="008D1CE4"/>
    <w:rsid w:val="008D1F4C"/>
    <w:rsid w:val="008D2456"/>
    <w:rsid w:val="008D33D9"/>
    <w:rsid w:val="008D34C5"/>
    <w:rsid w:val="008D51FC"/>
    <w:rsid w:val="008D608B"/>
    <w:rsid w:val="008D6758"/>
    <w:rsid w:val="008D6B1B"/>
    <w:rsid w:val="008D6E03"/>
    <w:rsid w:val="008D7C31"/>
    <w:rsid w:val="008E0F6F"/>
    <w:rsid w:val="008E2281"/>
    <w:rsid w:val="008E4DE8"/>
    <w:rsid w:val="008E5628"/>
    <w:rsid w:val="008F006B"/>
    <w:rsid w:val="008F1CE7"/>
    <w:rsid w:val="008F5610"/>
    <w:rsid w:val="008F6EB5"/>
    <w:rsid w:val="008F76D3"/>
    <w:rsid w:val="008F7B6B"/>
    <w:rsid w:val="00900233"/>
    <w:rsid w:val="009017AD"/>
    <w:rsid w:val="00903794"/>
    <w:rsid w:val="009043C3"/>
    <w:rsid w:val="0090571E"/>
    <w:rsid w:val="00905C95"/>
    <w:rsid w:val="00910F75"/>
    <w:rsid w:val="0091188F"/>
    <w:rsid w:val="009118CF"/>
    <w:rsid w:val="00912725"/>
    <w:rsid w:val="009148B3"/>
    <w:rsid w:val="009156F0"/>
    <w:rsid w:val="00915CED"/>
    <w:rsid w:val="00916A6B"/>
    <w:rsid w:val="00920DF7"/>
    <w:rsid w:val="00923E24"/>
    <w:rsid w:val="00924458"/>
    <w:rsid w:val="00924D02"/>
    <w:rsid w:val="00926C1D"/>
    <w:rsid w:val="00930372"/>
    <w:rsid w:val="009309B5"/>
    <w:rsid w:val="00931B87"/>
    <w:rsid w:val="0093354A"/>
    <w:rsid w:val="0093437E"/>
    <w:rsid w:val="009347BA"/>
    <w:rsid w:val="00934A9F"/>
    <w:rsid w:val="00934D97"/>
    <w:rsid w:val="00936FED"/>
    <w:rsid w:val="009370FD"/>
    <w:rsid w:val="009378B2"/>
    <w:rsid w:val="009378D5"/>
    <w:rsid w:val="00941327"/>
    <w:rsid w:val="00942343"/>
    <w:rsid w:val="00944CD9"/>
    <w:rsid w:val="00945EC7"/>
    <w:rsid w:val="00947185"/>
    <w:rsid w:val="00950D99"/>
    <w:rsid w:val="00951193"/>
    <w:rsid w:val="009517B9"/>
    <w:rsid w:val="009518AD"/>
    <w:rsid w:val="009519EB"/>
    <w:rsid w:val="00951D42"/>
    <w:rsid w:val="009527BD"/>
    <w:rsid w:val="00954EC3"/>
    <w:rsid w:val="00956D40"/>
    <w:rsid w:val="0095794C"/>
    <w:rsid w:val="00960194"/>
    <w:rsid w:val="0096119E"/>
    <w:rsid w:val="0096165B"/>
    <w:rsid w:val="0096270F"/>
    <w:rsid w:val="00967686"/>
    <w:rsid w:val="00970310"/>
    <w:rsid w:val="00971191"/>
    <w:rsid w:val="00971551"/>
    <w:rsid w:val="00971802"/>
    <w:rsid w:val="00971D26"/>
    <w:rsid w:val="009737DB"/>
    <w:rsid w:val="0097637E"/>
    <w:rsid w:val="00977294"/>
    <w:rsid w:val="00977DC7"/>
    <w:rsid w:val="00980CFF"/>
    <w:rsid w:val="00981DA1"/>
    <w:rsid w:val="0098259E"/>
    <w:rsid w:val="00983CD2"/>
    <w:rsid w:val="00985B32"/>
    <w:rsid w:val="00986F82"/>
    <w:rsid w:val="00987B7E"/>
    <w:rsid w:val="00991E89"/>
    <w:rsid w:val="00993A73"/>
    <w:rsid w:val="00993F83"/>
    <w:rsid w:val="00994040"/>
    <w:rsid w:val="00996B92"/>
    <w:rsid w:val="0099700F"/>
    <w:rsid w:val="009A2585"/>
    <w:rsid w:val="009A296E"/>
    <w:rsid w:val="009A2C55"/>
    <w:rsid w:val="009A5460"/>
    <w:rsid w:val="009A70AA"/>
    <w:rsid w:val="009A7FC6"/>
    <w:rsid w:val="009B037D"/>
    <w:rsid w:val="009B0AAF"/>
    <w:rsid w:val="009B55F5"/>
    <w:rsid w:val="009B5DA9"/>
    <w:rsid w:val="009B70C9"/>
    <w:rsid w:val="009B7B51"/>
    <w:rsid w:val="009C03C2"/>
    <w:rsid w:val="009C15FC"/>
    <w:rsid w:val="009C2348"/>
    <w:rsid w:val="009C286A"/>
    <w:rsid w:val="009C2A5D"/>
    <w:rsid w:val="009C35AA"/>
    <w:rsid w:val="009C5E4D"/>
    <w:rsid w:val="009C612F"/>
    <w:rsid w:val="009C6401"/>
    <w:rsid w:val="009C6909"/>
    <w:rsid w:val="009D1453"/>
    <w:rsid w:val="009D1C7B"/>
    <w:rsid w:val="009D2C5C"/>
    <w:rsid w:val="009D2E58"/>
    <w:rsid w:val="009D34D9"/>
    <w:rsid w:val="009D41AE"/>
    <w:rsid w:val="009D5C04"/>
    <w:rsid w:val="009D5DCB"/>
    <w:rsid w:val="009D62BF"/>
    <w:rsid w:val="009E1255"/>
    <w:rsid w:val="009E19C3"/>
    <w:rsid w:val="009E2075"/>
    <w:rsid w:val="009E26B6"/>
    <w:rsid w:val="009E2815"/>
    <w:rsid w:val="009E2AF4"/>
    <w:rsid w:val="009E396B"/>
    <w:rsid w:val="009E465A"/>
    <w:rsid w:val="009E5A37"/>
    <w:rsid w:val="009E6289"/>
    <w:rsid w:val="009E681E"/>
    <w:rsid w:val="009E6F52"/>
    <w:rsid w:val="009E7FD8"/>
    <w:rsid w:val="009F1736"/>
    <w:rsid w:val="009F35D4"/>
    <w:rsid w:val="009F4553"/>
    <w:rsid w:val="009F4F66"/>
    <w:rsid w:val="009F5F10"/>
    <w:rsid w:val="009F72CF"/>
    <w:rsid w:val="00A00E6B"/>
    <w:rsid w:val="00A0131B"/>
    <w:rsid w:val="00A01932"/>
    <w:rsid w:val="00A02B75"/>
    <w:rsid w:val="00A042C9"/>
    <w:rsid w:val="00A059A1"/>
    <w:rsid w:val="00A07190"/>
    <w:rsid w:val="00A07DE3"/>
    <w:rsid w:val="00A109AD"/>
    <w:rsid w:val="00A114E1"/>
    <w:rsid w:val="00A115C9"/>
    <w:rsid w:val="00A11813"/>
    <w:rsid w:val="00A1243E"/>
    <w:rsid w:val="00A129F0"/>
    <w:rsid w:val="00A12C2B"/>
    <w:rsid w:val="00A12E9B"/>
    <w:rsid w:val="00A13231"/>
    <w:rsid w:val="00A13933"/>
    <w:rsid w:val="00A1483D"/>
    <w:rsid w:val="00A14850"/>
    <w:rsid w:val="00A15B85"/>
    <w:rsid w:val="00A15D5F"/>
    <w:rsid w:val="00A16A78"/>
    <w:rsid w:val="00A1708B"/>
    <w:rsid w:val="00A170EA"/>
    <w:rsid w:val="00A2102F"/>
    <w:rsid w:val="00A226E7"/>
    <w:rsid w:val="00A234FF"/>
    <w:rsid w:val="00A27626"/>
    <w:rsid w:val="00A32E0B"/>
    <w:rsid w:val="00A33025"/>
    <w:rsid w:val="00A3340E"/>
    <w:rsid w:val="00A33AF5"/>
    <w:rsid w:val="00A36829"/>
    <w:rsid w:val="00A36AA6"/>
    <w:rsid w:val="00A40C9A"/>
    <w:rsid w:val="00A41369"/>
    <w:rsid w:val="00A41F36"/>
    <w:rsid w:val="00A426C5"/>
    <w:rsid w:val="00A42847"/>
    <w:rsid w:val="00A42AEA"/>
    <w:rsid w:val="00A43C82"/>
    <w:rsid w:val="00A45019"/>
    <w:rsid w:val="00A46551"/>
    <w:rsid w:val="00A47280"/>
    <w:rsid w:val="00A51C32"/>
    <w:rsid w:val="00A523F6"/>
    <w:rsid w:val="00A53181"/>
    <w:rsid w:val="00A55D2D"/>
    <w:rsid w:val="00A5673E"/>
    <w:rsid w:val="00A60C09"/>
    <w:rsid w:val="00A625B5"/>
    <w:rsid w:val="00A62F20"/>
    <w:rsid w:val="00A63A7E"/>
    <w:rsid w:val="00A645E2"/>
    <w:rsid w:val="00A66B03"/>
    <w:rsid w:val="00A67EA3"/>
    <w:rsid w:val="00A70A94"/>
    <w:rsid w:val="00A70E0E"/>
    <w:rsid w:val="00A74151"/>
    <w:rsid w:val="00A745C4"/>
    <w:rsid w:val="00A77BD3"/>
    <w:rsid w:val="00A80EFF"/>
    <w:rsid w:val="00A81BA3"/>
    <w:rsid w:val="00A82B4E"/>
    <w:rsid w:val="00A82C75"/>
    <w:rsid w:val="00A83BCE"/>
    <w:rsid w:val="00A84533"/>
    <w:rsid w:val="00A847E8"/>
    <w:rsid w:val="00A85085"/>
    <w:rsid w:val="00A8580E"/>
    <w:rsid w:val="00A870F1"/>
    <w:rsid w:val="00A92335"/>
    <w:rsid w:val="00A927F0"/>
    <w:rsid w:val="00A931C3"/>
    <w:rsid w:val="00A93AE5"/>
    <w:rsid w:val="00AA0457"/>
    <w:rsid w:val="00AA1B76"/>
    <w:rsid w:val="00AA214F"/>
    <w:rsid w:val="00AA2EFF"/>
    <w:rsid w:val="00AA5D8C"/>
    <w:rsid w:val="00AA6A90"/>
    <w:rsid w:val="00AA6EF3"/>
    <w:rsid w:val="00AA6F0B"/>
    <w:rsid w:val="00AA76BC"/>
    <w:rsid w:val="00AA7D4C"/>
    <w:rsid w:val="00AB01F9"/>
    <w:rsid w:val="00AB1149"/>
    <w:rsid w:val="00AB22AA"/>
    <w:rsid w:val="00AB3B42"/>
    <w:rsid w:val="00AB3F8E"/>
    <w:rsid w:val="00AB5894"/>
    <w:rsid w:val="00AB5950"/>
    <w:rsid w:val="00AB7C41"/>
    <w:rsid w:val="00AC0098"/>
    <w:rsid w:val="00AC0CFA"/>
    <w:rsid w:val="00AC0D81"/>
    <w:rsid w:val="00AC24D8"/>
    <w:rsid w:val="00AC2833"/>
    <w:rsid w:val="00AC3BBD"/>
    <w:rsid w:val="00AC4946"/>
    <w:rsid w:val="00AD0CEA"/>
    <w:rsid w:val="00AD1F89"/>
    <w:rsid w:val="00AD3C26"/>
    <w:rsid w:val="00AD4407"/>
    <w:rsid w:val="00AD5009"/>
    <w:rsid w:val="00AD5EB0"/>
    <w:rsid w:val="00AE07EF"/>
    <w:rsid w:val="00AE4410"/>
    <w:rsid w:val="00AE4D55"/>
    <w:rsid w:val="00AE550D"/>
    <w:rsid w:val="00AF1522"/>
    <w:rsid w:val="00AF4477"/>
    <w:rsid w:val="00AF6321"/>
    <w:rsid w:val="00AF6883"/>
    <w:rsid w:val="00AF7C6C"/>
    <w:rsid w:val="00B00015"/>
    <w:rsid w:val="00B001B3"/>
    <w:rsid w:val="00B0201E"/>
    <w:rsid w:val="00B03655"/>
    <w:rsid w:val="00B056B1"/>
    <w:rsid w:val="00B07B9C"/>
    <w:rsid w:val="00B13918"/>
    <w:rsid w:val="00B1394D"/>
    <w:rsid w:val="00B13C4B"/>
    <w:rsid w:val="00B154F9"/>
    <w:rsid w:val="00B205A0"/>
    <w:rsid w:val="00B22C44"/>
    <w:rsid w:val="00B23603"/>
    <w:rsid w:val="00B2399D"/>
    <w:rsid w:val="00B23B27"/>
    <w:rsid w:val="00B25F8B"/>
    <w:rsid w:val="00B26513"/>
    <w:rsid w:val="00B26D2B"/>
    <w:rsid w:val="00B27468"/>
    <w:rsid w:val="00B305DA"/>
    <w:rsid w:val="00B31B7B"/>
    <w:rsid w:val="00B3247F"/>
    <w:rsid w:val="00B33DB4"/>
    <w:rsid w:val="00B358B0"/>
    <w:rsid w:val="00B363DC"/>
    <w:rsid w:val="00B366A0"/>
    <w:rsid w:val="00B37F80"/>
    <w:rsid w:val="00B40DB4"/>
    <w:rsid w:val="00B4182E"/>
    <w:rsid w:val="00B41F16"/>
    <w:rsid w:val="00B44E2A"/>
    <w:rsid w:val="00B462B3"/>
    <w:rsid w:val="00B4662C"/>
    <w:rsid w:val="00B50291"/>
    <w:rsid w:val="00B50C01"/>
    <w:rsid w:val="00B51C6F"/>
    <w:rsid w:val="00B5400B"/>
    <w:rsid w:val="00B55546"/>
    <w:rsid w:val="00B5627B"/>
    <w:rsid w:val="00B60BBB"/>
    <w:rsid w:val="00B62584"/>
    <w:rsid w:val="00B62D8F"/>
    <w:rsid w:val="00B660F2"/>
    <w:rsid w:val="00B719C5"/>
    <w:rsid w:val="00B721E3"/>
    <w:rsid w:val="00B7229D"/>
    <w:rsid w:val="00B7330D"/>
    <w:rsid w:val="00B74B4E"/>
    <w:rsid w:val="00B74BE4"/>
    <w:rsid w:val="00B75F3A"/>
    <w:rsid w:val="00B77F60"/>
    <w:rsid w:val="00B86BA9"/>
    <w:rsid w:val="00B900DB"/>
    <w:rsid w:val="00B9104A"/>
    <w:rsid w:val="00B91277"/>
    <w:rsid w:val="00B959F8"/>
    <w:rsid w:val="00B970B5"/>
    <w:rsid w:val="00B97373"/>
    <w:rsid w:val="00BA00A7"/>
    <w:rsid w:val="00BA0110"/>
    <w:rsid w:val="00BA0DE8"/>
    <w:rsid w:val="00BA2875"/>
    <w:rsid w:val="00BA3484"/>
    <w:rsid w:val="00BA3BC9"/>
    <w:rsid w:val="00BA4176"/>
    <w:rsid w:val="00BA461F"/>
    <w:rsid w:val="00BA63EC"/>
    <w:rsid w:val="00BA6ABA"/>
    <w:rsid w:val="00BA7549"/>
    <w:rsid w:val="00BA79D1"/>
    <w:rsid w:val="00BB084A"/>
    <w:rsid w:val="00BB09E6"/>
    <w:rsid w:val="00BB0DC8"/>
    <w:rsid w:val="00BB0E81"/>
    <w:rsid w:val="00BB35B0"/>
    <w:rsid w:val="00BB4EBD"/>
    <w:rsid w:val="00BB5480"/>
    <w:rsid w:val="00BB6617"/>
    <w:rsid w:val="00BC01AF"/>
    <w:rsid w:val="00BC1C34"/>
    <w:rsid w:val="00BC271D"/>
    <w:rsid w:val="00BC344A"/>
    <w:rsid w:val="00BC457F"/>
    <w:rsid w:val="00BC5711"/>
    <w:rsid w:val="00BC5CFF"/>
    <w:rsid w:val="00BC6A6F"/>
    <w:rsid w:val="00BC6B8B"/>
    <w:rsid w:val="00BC6F69"/>
    <w:rsid w:val="00BD0969"/>
    <w:rsid w:val="00BD1C8C"/>
    <w:rsid w:val="00BD2325"/>
    <w:rsid w:val="00BD2E0B"/>
    <w:rsid w:val="00BD4FF4"/>
    <w:rsid w:val="00BD724F"/>
    <w:rsid w:val="00BD7D36"/>
    <w:rsid w:val="00BE04F1"/>
    <w:rsid w:val="00BE154F"/>
    <w:rsid w:val="00BE53B5"/>
    <w:rsid w:val="00BE5B1F"/>
    <w:rsid w:val="00BE61CB"/>
    <w:rsid w:val="00BE75B7"/>
    <w:rsid w:val="00BE76A2"/>
    <w:rsid w:val="00BE7728"/>
    <w:rsid w:val="00BF052C"/>
    <w:rsid w:val="00BF1FE1"/>
    <w:rsid w:val="00BF2134"/>
    <w:rsid w:val="00BF2750"/>
    <w:rsid w:val="00BF4B55"/>
    <w:rsid w:val="00BF5B50"/>
    <w:rsid w:val="00BF5E50"/>
    <w:rsid w:val="00C01CE8"/>
    <w:rsid w:val="00C0378C"/>
    <w:rsid w:val="00C0426A"/>
    <w:rsid w:val="00C04F8F"/>
    <w:rsid w:val="00C11294"/>
    <w:rsid w:val="00C11C1E"/>
    <w:rsid w:val="00C12E6C"/>
    <w:rsid w:val="00C149A8"/>
    <w:rsid w:val="00C15527"/>
    <w:rsid w:val="00C16039"/>
    <w:rsid w:val="00C16DBA"/>
    <w:rsid w:val="00C211C2"/>
    <w:rsid w:val="00C22D5A"/>
    <w:rsid w:val="00C2307D"/>
    <w:rsid w:val="00C23595"/>
    <w:rsid w:val="00C25BB1"/>
    <w:rsid w:val="00C273F9"/>
    <w:rsid w:val="00C27E96"/>
    <w:rsid w:val="00C311F9"/>
    <w:rsid w:val="00C321B4"/>
    <w:rsid w:val="00C33937"/>
    <w:rsid w:val="00C379C2"/>
    <w:rsid w:val="00C40706"/>
    <w:rsid w:val="00C42140"/>
    <w:rsid w:val="00C42367"/>
    <w:rsid w:val="00C44BAD"/>
    <w:rsid w:val="00C460C5"/>
    <w:rsid w:val="00C461D4"/>
    <w:rsid w:val="00C462BA"/>
    <w:rsid w:val="00C47004"/>
    <w:rsid w:val="00C508B6"/>
    <w:rsid w:val="00C52A69"/>
    <w:rsid w:val="00C53638"/>
    <w:rsid w:val="00C53BC0"/>
    <w:rsid w:val="00C53ED4"/>
    <w:rsid w:val="00C542F6"/>
    <w:rsid w:val="00C54407"/>
    <w:rsid w:val="00C557DA"/>
    <w:rsid w:val="00C55848"/>
    <w:rsid w:val="00C60934"/>
    <w:rsid w:val="00C61D41"/>
    <w:rsid w:val="00C631EB"/>
    <w:rsid w:val="00C635FD"/>
    <w:rsid w:val="00C63825"/>
    <w:rsid w:val="00C63F7A"/>
    <w:rsid w:val="00C64902"/>
    <w:rsid w:val="00C664D5"/>
    <w:rsid w:val="00C66627"/>
    <w:rsid w:val="00C70827"/>
    <w:rsid w:val="00C70AEA"/>
    <w:rsid w:val="00C721AC"/>
    <w:rsid w:val="00C72655"/>
    <w:rsid w:val="00C739C2"/>
    <w:rsid w:val="00C77536"/>
    <w:rsid w:val="00C7780A"/>
    <w:rsid w:val="00C77943"/>
    <w:rsid w:val="00C8094E"/>
    <w:rsid w:val="00C82667"/>
    <w:rsid w:val="00C83171"/>
    <w:rsid w:val="00C8529A"/>
    <w:rsid w:val="00C8540B"/>
    <w:rsid w:val="00C859B9"/>
    <w:rsid w:val="00C92265"/>
    <w:rsid w:val="00C924BE"/>
    <w:rsid w:val="00C92DCF"/>
    <w:rsid w:val="00C9582C"/>
    <w:rsid w:val="00CA1D8E"/>
    <w:rsid w:val="00CA33EA"/>
    <w:rsid w:val="00CA3641"/>
    <w:rsid w:val="00CA3ACB"/>
    <w:rsid w:val="00CA4038"/>
    <w:rsid w:val="00CA429C"/>
    <w:rsid w:val="00CA4E0A"/>
    <w:rsid w:val="00CA4EE6"/>
    <w:rsid w:val="00CA4FB6"/>
    <w:rsid w:val="00CA50B8"/>
    <w:rsid w:val="00CA5207"/>
    <w:rsid w:val="00CA5AA2"/>
    <w:rsid w:val="00CA5EB3"/>
    <w:rsid w:val="00CA601C"/>
    <w:rsid w:val="00CA60B6"/>
    <w:rsid w:val="00CA7204"/>
    <w:rsid w:val="00CB11D4"/>
    <w:rsid w:val="00CB1C7E"/>
    <w:rsid w:val="00CB1F27"/>
    <w:rsid w:val="00CB31E1"/>
    <w:rsid w:val="00CB5A74"/>
    <w:rsid w:val="00CB77CB"/>
    <w:rsid w:val="00CB7947"/>
    <w:rsid w:val="00CC0415"/>
    <w:rsid w:val="00CC2D93"/>
    <w:rsid w:val="00CC3283"/>
    <w:rsid w:val="00CC4442"/>
    <w:rsid w:val="00CC48E5"/>
    <w:rsid w:val="00CC4D11"/>
    <w:rsid w:val="00CC4F71"/>
    <w:rsid w:val="00CC6919"/>
    <w:rsid w:val="00CC7A94"/>
    <w:rsid w:val="00CC7DF0"/>
    <w:rsid w:val="00CD04B8"/>
    <w:rsid w:val="00CD1918"/>
    <w:rsid w:val="00CD1953"/>
    <w:rsid w:val="00CD2430"/>
    <w:rsid w:val="00CD4786"/>
    <w:rsid w:val="00CD4B48"/>
    <w:rsid w:val="00CE1061"/>
    <w:rsid w:val="00CE149C"/>
    <w:rsid w:val="00CE4088"/>
    <w:rsid w:val="00CE5762"/>
    <w:rsid w:val="00CE7485"/>
    <w:rsid w:val="00CF08E9"/>
    <w:rsid w:val="00CF2193"/>
    <w:rsid w:val="00CF3229"/>
    <w:rsid w:val="00CF444F"/>
    <w:rsid w:val="00CF51A8"/>
    <w:rsid w:val="00CF5BDD"/>
    <w:rsid w:val="00CF5FB8"/>
    <w:rsid w:val="00CF63EE"/>
    <w:rsid w:val="00CF6E2E"/>
    <w:rsid w:val="00D01E27"/>
    <w:rsid w:val="00D021A9"/>
    <w:rsid w:val="00D0271A"/>
    <w:rsid w:val="00D02C3A"/>
    <w:rsid w:val="00D043DA"/>
    <w:rsid w:val="00D04690"/>
    <w:rsid w:val="00D0538F"/>
    <w:rsid w:val="00D06830"/>
    <w:rsid w:val="00D06D56"/>
    <w:rsid w:val="00D13B1B"/>
    <w:rsid w:val="00D14641"/>
    <w:rsid w:val="00D15CB2"/>
    <w:rsid w:val="00D15FC2"/>
    <w:rsid w:val="00D16C0C"/>
    <w:rsid w:val="00D21A87"/>
    <w:rsid w:val="00D21A96"/>
    <w:rsid w:val="00D21DE9"/>
    <w:rsid w:val="00D256DA"/>
    <w:rsid w:val="00D2615D"/>
    <w:rsid w:val="00D2619C"/>
    <w:rsid w:val="00D26577"/>
    <w:rsid w:val="00D2786A"/>
    <w:rsid w:val="00D313C8"/>
    <w:rsid w:val="00D31514"/>
    <w:rsid w:val="00D31522"/>
    <w:rsid w:val="00D32FDA"/>
    <w:rsid w:val="00D33627"/>
    <w:rsid w:val="00D34512"/>
    <w:rsid w:val="00D3480D"/>
    <w:rsid w:val="00D40CA8"/>
    <w:rsid w:val="00D4104E"/>
    <w:rsid w:val="00D41206"/>
    <w:rsid w:val="00D41C9C"/>
    <w:rsid w:val="00D41CCD"/>
    <w:rsid w:val="00D42D85"/>
    <w:rsid w:val="00D43EB0"/>
    <w:rsid w:val="00D4584D"/>
    <w:rsid w:val="00D46375"/>
    <w:rsid w:val="00D50798"/>
    <w:rsid w:val="00D50CC6"/>
    <w:rsid w:val="00D51305"/>
    <w:rsid w:val="00D53F54"/>
    <w:rsid w:val="00D54CE6"/>
    <w:rsid w:val="00D567D8"/>
    <w:rsid w:val="00D57B61"/>
    <w:rsid w:val="00D60391"/>
    <w:rsid w:val="00D61035"/>
    <w:rsid w:val="00D62C0C"/>
    <w:rsid w:val="00D6310C"/>
    <w:rsid w:val="00D6652E"/>
    <w:rsid w:val="00D66D34"/>
    <w:rsid w:val="00D66E15"/>
    <w:rsid w:val="00D672E6"/>
    <w:rsid w:val="00D70779"/>
    <w:rsid w:val="00D7274F"/>
    <w:rsid w:val="00D729F4"/>
    <w:rsid w:val="00D7437A"/>
    <w:rsid w:val="00D74EDE"/>
    <w:rsid w:val="00D7682B"/>
    <w:rsid w:val="00D7767E"/>
    <w:rsid w:val="00D81330"/>
    <w:rsid w:val="00D82A0C"/>
    <w:rsid w:val="00D840E3"/>
    <w:rsid w:val="00D8494D"/>
    <w:rsid w:val="00D84A7C"/>
    <w:rsid w:val="00D856D6"/>
    <w:rsid w:val="00D86ABA"/>
    <w:rsid w:val="00D90500"/>
    <w:rsid w:val="00D91664"/>
    <w:rsid w:val="00D92B5C"/>
    <w:rsid w:val="00D939CD"/>
    <w:rsid w:val="00D93EA8"/>
    <w:rsid w:val="00D95E4F"/>
    <w:rsid w:val="00D968BF"/>
    <w:rsid w:val="00D97BF8"/>
    <w:rsid w:val="00DA0A0F"/>
    <w:rsid w:val="00DA0B1B"/>
    <w:rsid w:val="00DA34D5"/>
    <w:rsid w:val="00DA3F8C"/>
    <w:rsid w:val="00DA4B00"/>
    <w:rsid w:val="00DA53B2"/>
    <w:rsid w:val="00DA6002"/>
    <w:rsid w:val="00DB0808"/>
    <w:rsid w:val="00DB0B2E"/>
    <w:rsid w:val="00DB21EC"/>
    <w:rsid w:val="00DB2C39"/>
    <w:rsid w:val="00DB5258"/>
    <w:rsid w:val="00DB5FCC"/>
    <w:rsid w:val="00DB7FEE"/>
    <w:rsid w:val="00DC01F7"/>
    <w:rsid w:val="00DC101E"/>
    <w:rsid w:val="00DC183A"/>
    <w:rsid w:val="00DC1E2B"/>
    <w:rsid w:val="00DC1F4B"/>
    <w:rsid w:val="00DC36ED"/>
    <w:rsid w:val="00DC5BE1"/>
    <w:rsid w:val="00DC5D52"/>
    <w:rsid w:val="00DC6136"/>
    <w:rsid w:val="00DD0F51"/>
    <w:rsid w:val="00DD2603"/>
    <w:rsid w:val="00DD3C70"/>
    <w:rsid w:val="00DD610D"/>
    <w:rsid w:val="00DD6E84"/>
    <w:rsid w:val="00DD6E94"/>
    <w:rsid w:val="00DE0AF0"/>
    <w:rsid w:val="00DE16C4"/>
    <w:rsid w:val="00DE1F1F"/>
    <w:rsid w:val="00DE258C"/>
    <w:rsid w:val="00DE3D58"/>
    <w:rsid w:val="00DE652A"/>
    <w:rsid w:val="00DF18EC"/>
    <w:rsid w:val="00DF1928"/>
    <w:rsid w:val="00DF5B1F"/>
    <w:rsid w:val="00DF5B46"/>
    <w:rsid w:val="00E0092D"/>
    <w:rsid w:val="00E017AC"/>
    <w:rsid w:val="00E03160"/>
    <w:rsid w:val="00E03DDC"/>
    <w:rsid w:val="00E03E1A"/>
    <w:rsid w:val="00E05976"/>
    <w:rsid w:val="00E0673E"/>
    <w:rsid w:val="00E1074E"/>
    <w:rsid w:val="00E10A8E"/>
    <w:rsid w:val="00E11E6C"/>
    <w:rsid w:val="00E1413B"/>
    <w:rsid w:val="00E14B5A"/>
    <w:rsid w:val="00E1747C"/>
    <w:rsid w:val="00E2144A"/>
    <w:rsid w:val="00E215CA"/>
    <w:rsid w:val="00E221EF"/>
    <w:rsid w:val="00E2404A"/>
    <w:rsid w:val="00E2413D"/>
    <w:rsid w:val="00E2427A"/>
    <w:rsid w:val="00E248F6"/>
    <w:rsid w:val="00E25545"/>
    <w:rsid w:val="00E25AFC"/>
    <w:rsid w:val="00E271B2"/>
    <w:rsid w:val="00E315B8"/>
    <w:rsid w:val="00E3228C"/>
    <w:rsid w:val="00E32D0B"/>
    <w:rsid w:val="00E336DF"/>
    <w:rsid w:val="00E34E5C"/>
    <w:rsid w:val="00E363FC"/>
    <w:rsid w:val="00E365EC"/>
    <w:rsid w:val="00E36B82"/>
    <w:rsid w:val="00E37022"/>
    <w:rsid w:val="00E379FD"/>
    <w:rsid w:val="00E41A94"/>
    <w:rsid w:val="00E42800"/>
    <w:rsid w:val="00E4366E"/>
    <w:rsid w:val="00E43F1D"/>
    <w:rsid w:val="00E44FEF"/>
    <w:rsid w:val="00E4537A"/>
    <w:rsid w:val="00E45D89"/>
    <w:rsid w:val="00E52459"/>
    <w:rsid w:val="00E541BD"/>
    <w:rsid w:val="00E54CA9"/>
    <w:rsid w:val="00E55A2E"/>
    <w:rsid w:val="00E55BCB"/>
    <w:rsid w:val="00E61CC1"/>
    <w:rsid w:val="00E6220A"/>
    <w:rsid w:val="00E63F40"/>
    <w:rsid w:val="00E64CAC"/>
    <w:rsid w:val="00E658C2"/>
    <w:rsid w:val="00E66247"/>
    <w:rsid w:val="00E6630C"/>
    <w:rsid w:val="00E663CA"/>
    <w:rsid w:val="00E666C2"/>
    <w:rsid w:val="00E70772"/>
    <w:rsid w:val="00E708B2"/>
    <w:rsid w:val="00E72666"/>
    <w:rsid w:val="00E732A6"/>
    <w:rsid w:val="00E7380E"/>
    <w:rsid w:val="00E74A1E"/>
    <w:rsid w:val="00E7506C"/>
    <w:rsid w:val="00E777FF"/>
    <w:rsid w:val="00E77EC4"/>
    <w:rsid w:val="00E80B52"/>
    <w:rsid w:val="00E81ACB"/>
    <w:rsid w:val="00E84B71"/>
    <w:rsid w:val="00E85859"/>
    <w:rsid w:val="00E85B2F"/>
    <w:rsid w:val="00E868D3"/>
    <w:rsid w:val="00E90462"/>
    <w:rsid w:val="00E90D89"/>
    <w:rsid w:val="00E91E7D"/>
    <w:rsid w:val="00E92B8F"/>
    <w:rsid w:val="00E93028"/>
    <w:rsid w:val="00E93CB6"/>
    <w:rsid w:val="00E94872"/>
    <w:rsid w:val="00E949B5"/>
    <w:rsid w:val="00E94EFA"/>
    <w:rsid w:val="00E95819"/>
    <w:rsid w:val="00E97173"/>
    <w:rsid w:val="00E9735E"/>
    <w:rsid w:val="00EA1792"/>
    <w:rsid w:val="00EA2C41"/>
    <w:rsid w:val="00EA4C65"/>
    <w:rsid w:val="00EA4D03"/>
    <w:rsid w:val="00EA5F51"/>
    <w:rsid w:val="00EA6739"/>
    <w:rsid w:val="00EA6C85"/>
    <w:rsid w:val="00EA7043"/>
    <w:rsid w:val="00EA7FCE"/>
    <w:rsid w:val="00EB1303"/>
    <w:rsid w:val="00EB1D85"/>
    <w:rsid w:val="00EB2049"/>
    <w:rsid w:val="00EB34FC"/>
    <w:rsid w:val="00EB3893"/>
    <w:rsid w:val="00EB3A7D"/>
    <w:rsid w:val="00EB5802"/>
    <w:rsid w:val="00EB61A7"/>
    <w:rsid w:val="00EB73F4"/>
    <w:rsid w:val="00EC0CF4"/>
    <w:rsid w:val="00EC28EE"/>
    <w:rsid w:val="00EC387B"/>
    <w:rsid w:val="00EC4BA3"/>
    <w:rsid w:val="00EC5841"/>
    <w:rsid w:val="00EC738E"/>
    <w:rsid w:val="00ED072E"/>
    <w:rsid w:val="00ED0F3F"/>
    <w:rsid w:val="00ED4E30"/>
    <w:rsid w:val="00ED5DA3"/>
    <w:rsid w:val="00ED5E43"/>
    <w:rsid w:val="00EE0961"/>
    <w:rsid w:val="00EE11D8"/>
    <w:rsid w:val="00EE1DD0"/>
    <w:rsid w:val="00EE2490"/>
    <w:rsid w:val="00EE44C1"/>
    <w:rsid w:val="00EE6CE0"/>
    <w:rsid w:val="00EE6E6E"/>
    <w:rsid w:val="00EE7144"/>
    <w:rsid w:val="00EE7379"/>
    <w:rsid w:val="00EF36F8"/>
    <w:rsid w:val="00EF42A9"/>
    <w:rsid w:val="00EF4BEF"/>
    <w:rsid w:val="00EF4D03"/>
    <w:rsid w:val="00EF564E"/>
    <w:rsid w:val="00EF64A0"/>
    <w:rsid w:val="00EF6597"/>
    <w:rsid w:val="00EF71B0"/>
    <w:rsid w:val="00F01B81"/>
    <w:rsid w:val="00F0226F"/>
    <w:rsid w:val="00F02C4A"/>
    <w:rsid w:val="00F04536"/>
    <w:rsid w:val="00F04EA3"/>
    <w:rsid w:val="00F0584B"/>
    <w:rsid w:val="00F05F2C"/>
    <w:rsid w:val="00F0663A"/>
    <w:rsid w:val="00F0708A"/>
    <w:rsid w:val="00F07F97"/>
    <w:rsid w:val="00F1001D"/>
    <w:rsid w:val="00F12EE8"/>
    <w:rsid w:val="00F137FD"/>
    <w:rsid w:val="00F15419"/>
    <w:rsid w:val="00F2034A"/>
    <w:rsid w:val="00F20AF8"/>
    <w:rsid w:val="00F21D3A"/>
    <w:rsid w:val="00F227DF"/>
    <w:rsid w:val="00F238D5"/>
    <w:rsid w:val="00F23A94"/>
    <w:rsid w:val="00F24119"/>
    <w:rsid w:val="00F25DE5"/>
    <w:rsid w:val="00F25FE8"/>
    <w:rsid w:val="00F31D75"/>
    <w:rsid w:val="00F337D1"/>
    <w:rsid w:val="00F352A9"/>
    <w:rsid w:val="00F352FD"/>
    <w:rsid w:val="00F35A27"/>
    <w:rsid w:val="00F36E67"/>
    <w:rsid w:val="00F37DA6"/>
    <w:rsid w:val="00F4049D"/>
    <w:rsid w:val="00F4204B"/>
    <w:rsid w:val="00F43A2E"/>
    <w:rsid w:val="00F43C64"/>
    <w:rsid w:val="00F455DB"/>
    <w:rsid w:val="00F45875"/>
    <w:rsid w:val="00F4654B"/>
    <w:rsid w:val="00F47827"/>
    <w:rsid w:val="00F50915"/>
    <w:rsid w:val="00F520B7"/>
    <w:rsid w:val="00F53258"/>
    <w:rsid w:val="00F53BC8"/>
    <w:rsid w:val="00F548EC"/>
    <w:rsid w:val="00F54DF3"/>
    <w:rsid w:val="00F55A24"/>
    <w:rsid w:val="00F564B2"/>
    <w:rsid w:val="00F57E41"/>
    <w:rsid w:val="00F604B9"/>
    <w:rsid w:val="00F62387"/>
    <w:rsid w:val="00F62767"/>
    <w:rsid w:val="00F63861"/>
    <w:rsid w:val="00F64217"/>
    <w:rsid w:val="00F64341"/>
    <w:rsid w:val="00F64589"/>
    <w:rsid w:val="00F64840"/>
    <w:rsid w:val="00F64AF4"/>
    <w:rsid w:val="00F65B16"/>
    <w:rsid w:val="00F66B7B"/>
    <w:rsid w:val="00F66DF1"/>
    <w:rsid w:val="00F66F7F"/>
    <w:rsid w:val="00F70A46"/>
    <w:rsid w:val="00F730B2"/>
    <w:rsid w:val="00F73D18"/>
    <w:rsid w:val="00F7517A"/>
    <w:rsid w:val="00F752D3"/>
    <w:rsid w:val="00F764BF"/>
    <w:rsid w:val="00F764EE"/>
    <w:rsid w:val="00F76F2A"/>
    <w:rsid w:val="00F819B4"/>
    <w:rsid w:val="00F8325A"/>
    <w:rsid w:val="00F83DEE"/>
    <w:rsid w:val="00F8491A"/>
    <w:rsid w:val="00F85920"/>
    <w:rsid w:val="00F85B41"/>
    <w:rsid w:val="00F867AB"/>
    <w:rsid w:val="00F8693C"/>
    <w:rsid w:val="00F9077E"/>
    <w:rsid w:val="00F9280D"/>
    <w:rsid w:val="00F958DB"/>
    <w:rsid w:val="00F97C8E"/>
    <w:rsid w:val="00FA1320"/>
    <w:rsid w:val="00FA1C1A"/>
    <w:rsid w:val="00FA2C21"/>
    <w:rsid w:val="00FA3179"/>
    <w:rsid w:val="00FA3385"/>
    <w:rsid w:val="00FA5720"/>
    <w:rsid w:val="00FA6DA7"/>
    <w:rsid w:val="00FA7748"/>
    <w:rsid w:val="00FB040C"/>
    <w:rsid w:val="00FB0F1D"/>
    <w:rsid w:val="00FB1145"/>
    <w:rsid w:val="00FB26D4"/>
    <w:rsid w:val="00FB3386"/>
    <w:rsid w:val="00FB4BDE"/>
    <w:rsid w:val="00FC009C"/>
    <w:rsid w:val="00FC022E"/>
    <w:rsid w:val="00FC1004"/>
    <w:rsid w:val="00FC15E1"/>
    <w:rsid w:val="00FC15F3"/>
    <w:rsid w:val="00FC3039"/>
    <w:rsid w:val="00FC3232"/>
    <w:rsid w:val="00FC352C"/>
    <w:rsid w:val="00FC57FF"/>
    <w:rsid w:val="00FC6564"/>
    <w:rsid w:val="00FD0835"/>
    <w:rsid w:val="00FD0E1F"/>
    <w:rsid w:val="00FD1A47"/>
    <w:rsid w:val="00FD2F58"/>
    <w:rsid w:val="00FD377A"/>
    <w:rsid w:val="00FD38BD"/>
    <w:rsid w:val="00FD3A24"/>
    <w:rsid w:val="00FD47D0"/>
    <w:rsid w:val="00FD4C08"/>
    <w:rsid w:val="00FD4C78"/>
    <w:rsid w:val="00FD6D48"/>
    <w:rsid w:val="00FD6D4B"/>
    <w:rsid w:val="00FD6EB2"/>
    <w:rsid w:val="00FD6EC3"/>
    <w:rsid w:val="00FE0DEF"/>
    <w:rsid w:val="00FE2AF7"/>
    <w:rsid w:val="00FE3F4F"/>
    <w:rsid w:val="00FE4374"/>
    <w:rsid w:val="00FE5391"/>
    <w:rsid w:val="00FE6C67"/>
    <w:rsid w:val="00FF1139"/>
    <w:rsid w:val="00FF2408"/>
    <w:rsid w:val="00FF2813"/>
    <w:rsid w:val="00FF2A04"/>
    <w:rsid w:val="00FF30F1"/>
    <w:rsid w:val="00FF429F"/>
    <w:rsid w:val="00FF581D"/>
    <w:rsid w:val="00FF5EC1"/>
    <w:rsid w:val="00F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02CE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18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30E1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500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04F1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6028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036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036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036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036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036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18E5"/>
    <w:pPr>
      <w:spacing w:after="0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8E5"/>
    <w:rPr>
      <w:rFonts w:eastAsiaTheme="minorEastAsia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18E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8E5"/>
    <w:rPr>
      <w:rFonts w:ascii="Tahoma" w:hAnsi="Tahoma" w:cs="Tahoma"/>
      <w:sz w:val="16"/>
      <w:szCs w:val="16"/>
    </w:rPr>
  </w:style>
  <w:style w:type="paragraph" w:styleId="Ttulo">
    <w:name w:val="Title"/>
    <w:aliases w:val="Title 2"/>
    <w:basedOn w:val="Normal"/>
    <w:next w:val="Normal"/>
    <w:link w:val="TtuloCar"/>
    <w:uiPriority w:val="10"/>
    <w:qFormat/>
    <w:rsid w:val="00947185"/>
    <w:pPr>
      <w:pBdr>
        <w:top w:val="single" w:sz="8" w:space="1" w:color="4F81BD" w:themeColor="accent1"/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itle 2 Car"/>
    <w:basedOn w:val="Fuentedeprrafopredeter"/>
    <w:link w:val="Ttulo"/>
    <w:uiPriority w:val="10"/>
    <w:rsid w:val="009471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39"/>
    <w:rsid w:val="009F173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3">
    <w:name w:val="Medium Shading 1 Accent 3"/>
    <w:basedOn w:val="Tablanormal"/>
    <w:uiPriority w:val="63"/>
    <w:rsid w:val="009F1736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0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30E14"/>
    <w:pPr>
      <w:spacing w:line="276" w:lineRule="auto"/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230E1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30E14"/>
    <w:rPr>
      <w:color w:val="0000FF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AD500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D5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A3179"/>
    <w:pPr>
      <w:spacing w:after="100"/>
      <w:ind w:left="220"/>
    </w:pPr>
  </w:style>
  <w:style w:type="paragraph" w:styleId="Encabezado">
    <w:name w:val="header"/>
    <w:aliases w:val="Appendix,Nivel 1,Cover Page,he,encabezado"/>
    <w:basedOn w:val="Normal"/>
    <w:link w:val="EncabezadoCar"/>
    <w:uiPriority w:val="99"/>
    <w:unhideWhenUsed/>
    <w:rsid w:val="00645CAE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aliases w:val="Appendix Car,Nivel 1 Car,Cover Page Car,he Car,encabezado Car"/>
    <w:basedOn w:val="Fuentedeprrafopredeter"/>
    <w:link w:val="Encabezado"/>
    <w:uiPriority w:val="99"/>
    <w:rsid w:val="00645CAE"/>
  </w:style>
  <w:style w:type="paragraph" w:styleId="Piedepgina">
    <w:name w:val="footer"/>
    <w:basedOn w:val="Normal"/>
    <w:link w:val="PiedepginaCar"/>
    <w:uiPriority w:val="99"/>
    <w:unhideWhenUsed/>
    <w:rsid w:val="00645CAE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CAE"/>
  </w:style>
  <w:style w:type="character" w:customStyle="1" w:styleId="hccdpe">
    <w:name w:val="hccdpe"/>
    <w:basedOn w:val="Fuentedeprrafopredeter"/>
    <w:rsid w:val="00AA76BC"/>
  </w:style>
  <w:style w:type="paragraph" w:customStyle="1" w:styleId="Segundo">
    <w:name w:val="Segundo"/>
    <w:basedOn w:val="Normal"/>
    <w:rsid w:val="0023605F"/>
    <w:pPr>
      <w:keepNext/>
      <w:spacing w:before="240" w:after="60"/>
      <w:outlineLvl w:val="1"/>
    </w:pPr>
    <w:rPr>
      <w:rFonts w:ascii="Tahoma" w:eastAsia="Times New Roman" w:hAnsi="Tahoma" w:cs="Arial"/>
      <w:i/>
      <w:iCs/>
      <w:sz w:val="24"/>
      <w:szCs w:val="28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BE04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B366A0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6602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n">
    <w:name w:val="Revision"/>
    <w:hidden/>
    <w:uiPriority w:val="99"/>
    <w:semiHidden/>
    <w:rsid w:val="000308D9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7A79FC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table" w:styleId="Listaclara-nfasis3">
    <w:name w:val="Light List Accent 3"/>
    <w:basedOn w:val="Tablanormal"/>
    <w:uiPriority w:val="61"/>
    <w:rsid w:val="008A189D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ps">
    <w:name w:val="hps"/>
    <w:basedOn w:val="Fuentedeprrafopredeter"/>
    <w:rsid w:val="00780325"/>
  </w:style>
  <w:style w:type="character" w:styleId="Refdecomentario">
    <w:name w:val="annotation reference"/>
    <w:basedOn w:val="Fuentedeprrafopredeter"/>
    <w:uiPriority w:val="99"/>
    <w:semiHidden/>
    <w:unhideWhenUsed/>
    <w:rsid w:val="004367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672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672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67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672F"/>
    <w:rPr>
      <w:b/>
      <w:bCs/>
      <w:sz w:val="20"/>
      <w:szCs w:val="20"/>
    </w:rPr>
  </w:style>
  <w:style w:type="paragraph" w:customStyle="1" w:styleId="Bodycopy">
    <w:name w:val="Body copy"/>
    <w:basedOn w:val="Normal"/>
    <w:link w:val="BodycopyChar"/>
    <w:qFormat/>
    <w:rsid w:val="00C72655"/>
    <w:pPr>
      <w:spacing w:before="120" w:after="120" w:line="240" w:lineRule="exact"/>
    </w:pPr>
    <w:rPr>
      <w:rFonts w:ascii="Arial" w:eastAsia="Times" w:hAnsi="Arial" w:cs="Times New Roman"/>
      <w:color w:val="000000" w:themeColor="text1"/>
      <w:sz w:val="18"/>
      <w:szCs w:val="20"/>
      <w:lang w:val="es-CR"/>
    </w:rPr>
  </w:style>
  <w:style w:type="character" w:customStyle="1" w:styleId="BodycopyChar">
    <w:name w:val="Body copy Char"/>
    <w:basedOn w:val="Fuentedeprrafopredeter"/>
    <w:link w:val="Bodycopy"/>
    <w:rsid w:val="00C72655"/>
    <w:rPr>
      <w:rFonts w:ascii="Arial" w:eastAsia="Times" w:hAnsi="Arial" w:cs="Times New Roman"/>
      <w:color w:val="000000" w:themeColor="text1"/>
      <w:sz w:val="18"/>
      <w:szCs w:val="20"/>
      <w:lang w:val="es-CR"/>
    </w:rPr>
  </w:style>
  <w:style w:type="paragraph" w:customStyle="1" w:styleId="Letterbody">
    <w:name w:val="Letter body"/>
    <w:rsid w:val="00C72655"/>
    <w:pPr>
      <w:keepLines/>
      <w:suppressAutoHyphens/>
      <w:spacing w:after="0"/>
    </w:pPr>
    <w:rPr>
      <w:rFonts w:ascii="Arial" w:eastAsia="Times" w:hAnsi="Arial" w:cs="Times New Roman"/>
      <w:sz w:val="18"/>
      <w:szCs w:val="20"/>
      <w:lang w:val="es-CR"/>
    </w:rPr>
  </w:style>
  <w:style w:type="paragraph" w:customStyle="1" w:styleId="BSubheading-Blue">
    <w:name w:val="B Subheading - Blue"/>
    <w:basedOn w:val="Ttulo2"/>
    <w:link w:val="BSubheading-BlueChar"/>
    <w:rsid w:val="00CF2193"/>
    <w:pPr>
      <w:keepNext w:val="0"/>
      <w:keepLines w:val="0"/>
      <w:tabs>
        <w:tab w:val="num" w:pos="1440"/>
      </w:tabs>
      <w:spacing w:before="320" w:after="120"/>
    </w:pPr>
    <w:rPr>
      <w:rFonts w:ascii="Arial" w:eastAsia="Times" w:hAnsi="Arial" w:cs="Times New Roman"/>
      <w:bCs w:val="0"/>
      <w:noProof/>
      <w:color w:val="9BBB59" w:themeColor="accent3"/>
      <w:sz w:val="24"/>
      <w:szCs w:val="24"/>
      <w:lang w:val="es-CR"/>
    </w:rPr>
  </w:style>
  <w:style w:type="character" w:customStyle="1" w:styleId="BSubheading-BlueChar">
    <w:name w:val="B Subheading - Blue Char"/>
    <w:basedOn w:val="Fuentedeprrafopredeter"/>
    <w:link w:val="BSubheading-Blue"/>
    <w:rsid w:val="00CF2193"/>
    <w:rPr>
      <w:rFonts w:ascii="Arial" w:eastAsia="Times" w:hAnsi="Arial" w:cs="Times New Roman"/>
      <w:b/>
      <w:noProof/>
      <w:color w:val="9BBB59" w:themeColor="accent3"/>
      <w:sz w:val="24"/>
      <w:szCs w:val="24"/>
      <w:lang w:val="es-CR"/>
    </w:rPr>
  </w:style>
  <w:style w:type="paragraph" w:customStyle="1" w:styleId="Tablebullet1">
    <w:name w:val="Table bullet 1"/>
    <w:basedOn w:val="Normal"/>
    <w:link w:val="Tablebullet1Char"/>
    <w:qFormat/>
    <w:rsid w:val="00CF2193"/>
    <w:pPr>
      <w:spacing w:before="60" w:after="60" w:line="200" w:lineRule="exact"/>
      <w:ind w:left="720" w:hanging="360"/>
    </w:pPr>
    <w:rPr>
      <w:rFonts w:ascii="Arial" w:eastAsia="Times" w:hAnsi="Arial" w:cs="Times New Roman"/>
      <w:color w:val="000000"/>
      <w:sz w:val="16"/>
      <w:szCs w:val="16"/>
    </w:rPr>
  </w:style>
  <w:style w:type="character" w:customStyle="1" w:styleId="Tablebullet1Char">
    <w:name w:val="Table bullet 1 Char"/>
    <w:basedOn w:val="Fuentedeprrafopredeter"/>
    <w:link w:val="Tablebullet1"/>
    <w:locked/>
    <w:rsid w:val="00CF2193"/>
    <w:rPr>
      <w:rFonts w:ascii="Arial" w:eastAsia="Times" w:hAnsi="Arial" w:cs="Times New Roman"/>
      <w:color w:val="000000"/>
      <w:sz w:val="16"/>
      <w:szCs w:val="16"/>
    </w:rPr>
  </w:style>
  <w:style w:type="paragraph" w:customStyle="1" w:styleId="BSubheading-Green">
    <w:name w:val="B Subheading - Green"/>
    <w:basedOn w:val="BSubheading-Blue"/>
    <w:uiPriority w:val="99"/>
    <w:qFormat/>
    <w:rsid w:val="00CF2193"/>
    <w:rPr>
      <w:color w:val="C0504D" w:themeColor="accent2"/>
    </w:rPr>
  </w:style>
  <w:style w:type="paragraph" w:customStyle="1" w:styleId="PaNivel1">
    <w:name w:val="Pa Nivel 1"/>
    <w:basedOn w:val="Textoindependiente"/>
    <w:link w:val="PaNivel1Char"/>
    <w:rsid w:val="00CC48E5"/>
    <w:pPr>
      <w:overflowPunct w:val="0"/>
      <w:autoSpaceDE w:val="0"/>
      <w:autoSpaceDN w:val="0"/>
      <w:adjustRightInd w:val="0"/>
      <w:spacing w:before="120" w:after="0" w:line="300" w:lineRule="exact"/>
      <w:ind w:firstLine="562"/>
      <w:jc w:val="both"/>
      <w:textAlignment w:val="baseline"/>
    </w:pPr>
    <w:rPr>
      <w:rFonts w:ascii="Arial" w:eastAsia="Times New Roman" w:hAnsi="Arial" w:cs="Times New Roman"/>
      <w:szCs w:val="20"/>
      <w:lang w:val="es-ES_tradnl"/>
    </w:rPr>
  </w:style>
  <w:style w:type="character" w:customStyle="1" w:styleId="PaNivel1Char">
    <w:name w:val="Pa Nivel 1 Char"/>
    <w:basedOn w:val="Fuentedeprrafopredeter"/>
    <w:link w:val="PaNivel1"/>
    <w:rsid w:val="00CC48E5"/>
    <w:rPr>
      <w:rFonts w:ascii="Arial" w:eastAsia="Times New Roman" w:hAnsi="Arial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CC48E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C48E5"/>
  </w:style>
  <w:style w:type="character" w:customStyle="1" w:styleId="Ttulo5Car">
    <w:name w:val="Título 5 Car"/>
    <w:basedOn w:val="Fuentedeprrafopredeter"/>
    <w:link w:val="Ttulo5"/>
    <w:uiPriority w:val="9"/>
    <w:semiHidden/>
    <w:rsid w:val="007F036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03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03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03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03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GridTable4-Accent11">
    <w:name w:val="Grid Table 4 - Accent 11"/>
    <w:basedOn w:val="Tablanormal"/>
    <w:uiPriority w:val="49"/>
    <w:rsid w:val="00A01932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61">
    <w:name w:val="Grid Table 4 - Accent 61"/>
    <w:basedOn w:val="Tablanormal"/>
    <w:uiPriority w:val="49"/>
    <w:rsid w:val="00A01932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4-Accent11">
    <w:name w:val="List Table 4 - Accent 11"/>
    <w:basedOn w:val="Tablanormal"/>
    <w:uiPriority w:val="49"/>
    <w:rsid w:val="005F2ED9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-Accent11">
    <w:name w:val="Grid Table 5 Dark - Accent 11"/>
    <w:basedOn w:val="Tablanormal"/>
    <w:uiPriority w:val="50"/>
    <w:rsid w:val="005F2E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-Accent51">
    <w:name w:val="Grid Table 4 - Accent 51"/>
    <w:basedOn w:val="Tablanormal"/>
    <w:uiPriority w:val="49"/>
    <w:rsid w:val="004B1EE9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-Accent31">
    <w:name w:val="List Table 4 - Accent 31"/>
    <w:basedOn w:val="Tablanormal"/>
    <w:uiPriority w:val="49"/>
    <w:rsid w:val="00B721E3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A12E9B"/>
  </w:style>
  <w:style w:type="paragraph" w:customStyle="1" w:styleId="Default">
    <w:name w:val="Default"/>
    <w:rsid w:val="000B49A2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841C1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41C13"/>
    <w:rPr>
      <w:rFonts w:eastAsiaTheme="minorEastAsia"/>
      <w:color w:val="5A5A5A" w:themeColor="text1" w:themeTint="A5"/>
      <w:spacing w:val="15"/>
    </w:rPr>
  </w:style>
  <w:style w:type="paragraph" w:styleId="Epgrafe">
    <w:name w:val="caption"/>
    <w:basedOn w:val="Normal"/>
    <w:next w:val="Normal"/>
    <w:uiPriority w:val="35"/>
    <w:unhideWhenUsed/>
    <w:qFormat/>
    <w:rsid w:val="001836D7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18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30E1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D500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04F1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6028B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036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036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036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036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036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118E5"/>
    <w:pPr>
      <w:spacing w:after="0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18E5"/>
    <w:rPr>
      <w:rFonts w:eastAsiaTheme="minorEastAsia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18E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18E5"/>
    <w:rPr>
      <w:rFonts w:ascii="Tahoma" w:hAnsi="Tahoma" w:cs="Tahoma"/>
      <w:sz w:val="16"/>
      <w:szCs w:val="16"/>
    </w:rPr>
  </w:style>
  <w:style w:type="paragraph" w:styleId="Ttulo">
    <w:name w:val="Title"/>
    <w:aliases w:val="Title 2"/>
    <w:basedOn w:val="Normal"/>
    <w:next w:val="Normal"/>
    <w:link w:val="TtuloCar"/>
    <w:uiPriority w:val="10"/>
    <w:qFormat/>
    <w:rsid w:val="00947185"/>
    <w:pPr>
      <w:pBdr>
        <w:top w:val="single" w:sz="8" w:space="1" w:color="4F81BD" w:themeColor="accent1"/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aliases w:val="Title 2 Car"/>
    <w:basedOn w:val="Fuentedeprrafopredeter"/>
    <w:link w:val="Ttulo"/>
    <w:uiPriority w:val="10"/>
    <w:rsid w:val="009471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39"/>
    <w:rsid w:val="009F173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3">
    <w:name w:val="Medium Shading 1 Accent 3"/>
    <w:basedOn w:val="Tablanormal"/>
    <w:uiPriority w:val="63"/>
    <w:rsid w:val="009F1736"/>
    <w:pPr>
      <w:spacing w:after="0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0E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30E14"/>
    <w:pPr>
      <w:spacing w:line="276" w:lineRule="auto"/>
      <w:outlineLvl w:val="9"/>
    </w:pPr>
    <w:rPr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230E1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30E14"/>
    <w:rPr>
      <w:color w:val="0000FF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qFormat/>
    <w:rsid w:val="00AD500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D5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A3179"/>
    <w:pPr>
      <w:spacing w:after="100"/>
      <w:ind w:left="220"/>
    </w:pPr>
  </w:style>
  <w:style w:type="paragraph" w:styleId="Encabezado">
    <w:name w:val="header"/>
    <w:aliases w:val="Appendix,Nivel 1,Cover Page,he,encabezado"/>
    <w:basedOn w:val="Normal"/>
    <w:link w:val="EncabezadoCar"/>
    <w:uiPriority w:val="99"/>
    <w:unhideWhenUsed/>
    <w:rsid w:val="00645CAE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aliases w:val="Appendix Car,Nivel 1 Car,Cover Page Car,he Car,encabezado Car"/>
    <w:basedOn w:val="Fuentedeprrafopredeter"/>
    <w:link w:val="Encabezado"/>
    <w:uiPriority w:val="99"/>
    <w:rsid w:val="00645CAE"/>
  </w:style>
  <w:style w:type="paragraph" w:styleId="Piedepgina">
    <w:name w:val="footer"/>
    <w:basedOn w:val="Normal"/>
    <w:link w:val="PiedepginaCar"/>
    <w:uiPriority w:val="99"/>
    <w:unhideWhenUsed/>
    <w:rsid w:val="00645CAE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CAE"/>
  </w:style>
  <w:style w:type="character" w:customStyle="1" w:styleId="hccdpe">
    <w:name w:val="hccdpe"/>
    <w:basedOn w:val="Fuentedeprrafopredeter"/>
    <w:rsid w:val="00AA76BC"/>
  </w:style>
  <w:style w:type="paragraph" w:customStyle="1" w:styleId="Segundo">
    <w:name w:val="Segundo"/>
    <w:basedOn w:val="Normal"/>
    <w:rsid w:val="0023605F"/>
    <w:pPr>
      <w:keepNext/>
      <w:spacing w:before="240" w:after="60"/>
      <w:outlineLvl w:val="1"/>
    </w:pPr>
    <w:rPr>
      <w:rFonts w:ascii="Tahoma" w:eastAsia="Times New Roman" w:hAnsi="Tahoma" w:cs="Arial"/>
      <w:i/>
      <w:iCs/>
      <w:sz w:val="24"/>
      <w:szCs w:val="28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BE04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B366A0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6602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Revisin">
    <w:name w:val="Revision"/>
    <w:hidden/>
    <w:uiPriority w:val="99"/>
    <w:semiHidden/>
    <w:rsid w:val="000308D9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7A79FC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table" w:styleId="Listaclara-nfasis3">
    <w:name w:val="Light List Accent 3"/>
    <w:basedOn w:val="Tablanormal"/>
    <w:uiPriority w:val="61"/>
    <w:rsid w:val="008A189D"/>
    <w:pPr>
      <w:spacing w:after="0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ps">
    <w:name w:val="hps"/>
    <w:basedOn w:val="Fuentedeprrafopredeter"/>
    <w:rsid w:val="00780325"/>
  </w:style>
  <w:style w:type="character" w:styleId="Refdecomentario">
    <w:name w:val="annotation reference"/>
    <w:basedOn w:val="Fuentedeprrafopredeter"/>
    <w:uiPriority w:val="99"/>
    <w:semiHidden/>
    <w:unhideWhenUsed/>
    <w:rsid w:val="0043672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672F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672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672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672F"/>
    <w:rPr>
      <w:b/>
      <w:bCs/>
      <w:sz w:val="20"/>
      <w:szCs w:val="20"/>
    </w:rPr>
  </w:style>
  <w:style w:type="paragraph" w:customStyle="1" w:styleId="Bodycopy">
    <w:name w:val="Body copy"/>
    <w:basedOn w:val="Normal"/>
    <w:link w:val="BodycopyChar"/>
    <w:qFormat/>
    <w:rsid w:val="00C72655"/>
    <w:pPr>
      <w:spacing w:before="120" w:after="120" w:line="240" w:lineRule="exact"/>
    </w:pPr>
    <w:rPr>
      <w:rFonts w:ascii="Arial" w:eastAsia="Times" w:hAnsi="Arial" w:cs="Times New Roman"/>
      <w:color w:val="000000" w:themeColor="text1"/>
      <w:sz w:val="18"/>
      <w:szCs w:val="20"/>
      <w:lang w:val="es-CR"/>
    </w:rPr>
  </w:style>
  <w:style w:type="character" w:customStyle="1" w:styleId="BodycopyChar">
    <w:name w:val="Body copy Char"/>
    <w:basedOn w:val="Fuentedeprrafopredeter"/>
    <w:link w:val="Bodycopy"/>
    <w:rsid w:val="00C72655"/>
    <w:rPr>
      <w:rFonts w:ascii="Arial" w:eastAsia="Times" w:hAnsi="Arial" w:cs="Times New Roman"/>
      <w:color w:val="000000" w:themeColor="text1"/>
      <w:sz w:val="18"/>
      <w:szCs w:val="20"/>
      <w:lang w:val="es-CR"/>
    </w:rPr>
  </w:style>
  <w:style w:type="paragraph" w:customStyle="1" w:styleId="Letterbody">
    <w:name w:val="Letter body"/>
    <w:rsid w:val="00C72655"/>
    <w:pPr>
      <w:keepLines/>
      <w:suppressAutoHyphens/>
      <w:spacing w:after="0"/>
    </w:pPr>
    <w:rPr>
      <w:rFonts w:ascii="Arial" w:eastAsia="Times" w:hAnsi="Arial" w:cs="Times New Roman"/>
      <w:sz w:val="18"/>
      <w:szCs w:val="20"/>
      <w:lang w:val="es-CR"/>
    </w:rPr>
  </w:style>
  <w:style w:type="paragraph" w:customStyle="1" w:styleId="BSubheading-Blue">
    <w:name w:val="B Subheading - Blue"/>
    <w:basedOn w:val="Ttulo2"/>
    <w:link w:val="BSubheading-BlueChar"/>
    <w:rsid w:val="00CF2193"/>
    <w:pPr>
      <w:keepNext w:val="0"/>
      <w:keepLines w:val="0"/>
      <w:tabs>
        <w:tab w:val="num" w:pos="1440"/>
      </w:tabs>
      <w:spacing w:before="320" w:after="120"/>
    </w:pPr>
    <w:rPr>
      <w:rFonts w:ascii="Arial" w:eastAsia="Times" w:hAnsi="Arial" w:cs="Times New Roman"/>
      <w:bCs w:val="0"/>
      <w:noProof/>
      <w:color w:val="9BBB59" w:themeColor="accent3"/>
      <w:sz w:val="24"/>
      <w:szCs w:val="24"/>
      <w:lang w:val="es-CR"/>
    </w:rPr>
  </w:style>
  <w:style w:type="character" w:customStyle="1" w:styleId="BSubheading-BlueChar">
    <w:name w:val="B Subheading - Blue Char"/>
    <w:basedOn w:val="Fuentedeprrafopredeter"/>
    <w:link w:val="BSubheading-Blue"/>
    <w:rsid w:val="00CF2193"/>
    <w:rPr>
      <w:rFonts w:ascii="Arial" w:eastAsia="Times" w:hAnsi="Arial" w:cs="Times New Roman"/>
      <w:b/>
      <w:noProof/>
      <w:color w:val="9BBB59" w:themeColor="accent3"/>
      <w:sz w:val="24"/>
      <w:szCs w:val="24"/>
      <w:lang w:val="es-CR"/>
    </w:rPr>
  </w:style>
  <w:style w:type="paragraph" w:customStyle="1" w:styleId="Tablebullet1">
    <w:name w:val="Table bullet 1"/>
    <w:basedOn w:val="Normal"/>
    <w:link w:val="Tablebullet1Char"/>
    <w:qFormat/>
    <w:rsid w:val="00CF2193"/>
    <w:pPr>
      <w:spacing w:before="60" w:after="60" w:line="200" w:lineRule="exact"/>
      <w:ind w:left="720" w:hanging="360"/>
    </w:pPr>
    <w:rPr>
      <w:rFonts w:ascii="Arial" w:eastAsia="Times" w:hAnsi="Arial" w:cs="Times New Roman"/>
      <w:color w:val="000000"/>
      <w:sz w:val="16"/>
      <w:szCs w:val="16"/>
    </w:rPr>
  </w:style>
  <w:style w:type="character" w:customStyle="1" w:styleId="Tablebullet1Char">
    <w:name w:val="Table bullet 1 Char"/>
    <w:basedOn w:val="Fuentedeprrafopredeter"/>
    <w:link w:val="Tablebullet1"/>
    <w:locked/>
    <w:rsid w:val="00CF2193"/>
    <w:rPr>
      <w:rFonts w:ascii="Arial" w:eastAsia="Times" w:hAnsi="Arial" w:cs="Times New Roman"/>
      <w:color w:val="000000"/>
      <w:sz w:val="16"/>
      <w:szCs w:val="16"/>
    </w:rPr>
  </w:style>
  <w:style w:type="paragraph" w:customStyle="1" w:styleId="BSubheading-Green">
    <w:name w:val="B Subheading - Green"/>
    <w:basedOn w:val="BSubheading-Blue"/>
    <w:uiPriority w:val="99"/>
    <w:qFormat/>
    <w:rsid w:val="00CF2193"/>
    <w:rPr>
      <w:color w:val="C0504D" w:themeColor="accent2"/>
    </w:rPr>
  </w:style>
  <w:style w:type="paragraph" w:customStyle="1" w:styleId="PaNivel1">
    <w:name w:val="Pa Nivel 1"/>
    <w:basedOn w:val="Textoindependiente"/>
    <w:link w:val="PaNivel1Char"/>
    <w:rsid w:val="00CC48E5"/>
    <w:pPr>
      <w:overflowPunct w:val="0"/>
      <w:autoSpaceDE w:val="0"/>
      <w:autoSpaceDN w:val="0"/>
      <w:adjustRightInd w:val="0"/>
      <w:spacing w:before="120" w:after="0" w:line="300" w:lineRule="exact"/>
      <w:ind w:firstLine="562"/>
      <w:jc w:val="both"/>
      <w:textAlignment w:val="baseline"/>
    </w:pPr>
    <w:rPr>
      <w:rFonts w:ascii="Arial" w:eastAsia="Times New Roman" w:hAnsi="Arial" w:cs="Times New Roman"/>
      <w:szCs w:val="20"/>
      <w:lang w:val="es-ES_tradnl"/>
    </w:rPr>
  </w:style>
  <w:style w:type="character" w:customStyle="1" w:styleId="PaNivel1Char">
    <w:name w:val="Pa Nivel 1 Char"/>
    <w:basedOn w:val="Fuentedeprrafopredeter"/>
    <w:link w:val="PaNivel1"/>
    <w:rsid w:val="00CC48E5"/>
    <w:rPr>
      <w:rFonts w:ascii="Arial" w:eastAsia="Times New Roman" w:hAnsi="Arial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CC48E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CC48E5"/>
  </w:style>
  <w:style w:type="character" w:customStyle="1" w:styleId="Ttulo5Car">
    <w:name w:val="Título 5 Car"/>
    <w:basedOn w:val="Fuentedeprrafopredeter"/>
    <w:link w:val="Ttulo5"/>
    <w:uiPriority w:val="9"/>
    <w:semiHidden/>
    <w:rsid w:val="007F036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03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03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03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03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GridTable4-Accent11">
    <w:name w:val="Grid Table 4 - Accent 11"/>
    <w:basedOn w:val="Tablanormal"/>
    <w:uiPriority w:val="49"/>
    <w:rsid w:val="00A01932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61">
    <w:name w:val="Grid Table 4 - Accent 61"/>
    <w:basedOn w:val="Tablanormal"/>
    <w:uiPriority w:val="49"/>
    <w:rsid w:val="00A01932"/>
    <w:pPr>
      <w:spacing w:after="0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4-Accent11">
    <w:name w:val="List Table 4 - Accent 11"/>
    <w:basedOn w:val="Tablanormal"/>
    <w:uiPriority w:val="49"/>
    <w:rsid w:val="005F2ED9"/>
    <w:pPr>
      <w:spacing w:after="0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5Dark-Accent11">
    <w:name w:val="Grid Table 5 Dark - Accent 11"/>
    <w:basedOn w:val="Tablanormal"/>
    <w:uiPriority w:val="50"/>
    <w:rsid w:val="005F2ED9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4-Accent51">
    <w:name w:val="Grid Table 4 - Accent 51"/>
    <w:basedOn w:val="Tablanormal"/>
    <w:uiPriority w:val="49"/>
    <w:rsid w:val="004B1EE9"/>
    <w:pPr>
      <w:spacing w:after="0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-Accent31">
    <w:name w:val="List Table 4 - Accent 31"/>
    <w:basedOn w:val="Tablanormal"/>
    <w:uiPriority w:val="49"/>
    <w:rsid w:val="00B721E3"/>
    <w:pPr>
      <w:spacing w:after="0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A12E9B"/>
  </w:style>
  <w:style w:type="paragraph" w:customStyle="1" w:styleId="Default">
    <w:name w:val="Default"/>
    <w:rsid w:val="000B49A2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841C1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41C13"/>
    <w:rPr>
      <w:rFonts w:eastAsiaTheme="minorEastAsia"/>
      <w:color w:val="5A5A5A" w:themeColor="text1" w:themeTint="A5"/>
      <w:spacing w:val="15"/>
    </w:rPr>
  </w:style>
  <w:style w:type="paragraph" w:styleId="Epgrafe">
    <w:name w:val="caption"/>
    <w:basedOn w:val="Normal"/>
    <w:next w:val="Normal"/>
    <w:uiPriority w:val="35"/>
    <w:unhideWhenUsed/>
    <w:qFormat/>
    <w:rsid w:val="001836D7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92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7011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0707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0671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6522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944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372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187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3342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4544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046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0722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7697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1174">
          <w:marLeft w:val="34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8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5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75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70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7324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08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4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62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59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601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0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668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79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4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43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21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6058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98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302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7490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31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58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22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7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9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5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412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92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4650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297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8013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8176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9585">
          <w:marLeft w:val="1166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1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8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68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036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54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54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92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442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42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34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2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43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2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46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050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24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98665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57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865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8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86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34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6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5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5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4977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63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3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14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7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09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65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80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201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29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49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7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02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554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0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40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32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41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58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2953">
          <w:marLeft w:val="7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5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73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7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37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18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gif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rupoinmotion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rupoinmotion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ojas\Dropbox\Proyectos\Easy%20-%20Cencosud\YYMMDD%20-%20Propuesta%20Econ&#243;mica%20NombreSoftware%20-%20Cliente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E7006E-7FDE-4CE7-8DFA-296269CFB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YYMMDD - Propuesta Económica NombreSoftware - Cliente 3.dotx</Template>
  <TotalTime>204</TotalTime>
  <Pages>5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 motion</Company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Esteban</cp:lastModifiedBy>
  <cp:revision>7</cp:revision>
  <dcterms:created xsi:type="dcterms:W3CDTF">2019-03-05T19:23:00Z</dcterms:created>
  <dcterms:modified xsi:type="dcterms:W3CDTF">2019-03-06T00:13:00Z</dcterms:modified>
</cp:coreProperties>
</file>